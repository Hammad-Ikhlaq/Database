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207A05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</w:t>
            </w:r>
            <w:r w:rsidR="00B76D5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(Lab)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07A0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CS201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2016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207A05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 Hours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07A0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207A05" w:rsidP="00207A0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17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03</w:t>
            </w:r>
            <w:r w:rsidR="00213A7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07A0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207A05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07A0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207A05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Lab Midterm Exam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213A7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</w:t>
            </w:r>
            <w:r w:rsidR="00207A0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(Sec)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207A0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-------------(   )</w:t>
            </w: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4A1B03" w:rsidRPr="004A1B03" w:rsidRDefault="004A1B03" w:rsidP="00207A05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4A1B03">
              <w:rPr>
                <w:sz w:val="18"/>
              </w:rPr>
              <w:t>You are not allowed to use</w:t>
            </w:r>
            <w:r w:rsidR="007A3CAD">
              <w:rPr>
                <w:sz w:val="18"/>
              </w:rPr>
              <w:t xml:space="preserve"> laptops, you will use lab computer on seat allotted to you.</w:t>
            </w:r>
          </w:p>
          <w:p w:rsidR="004A1B03" w:rsidRPr="004A1B03" w:rsidRDefault="004A1B03" w:rsidP="00207A05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4A1B03">
              <w:rPr>
                <w:sz w:val="18"/>
              </w:rPr>
              <w:t>Create your own database by your own roll number, using another database will result in penalty.</w:t>
            </w:r>
          </w:p>
          <w:p w:rsidR="00F30788" w:rsidRPr="004A1B03" w:rsidRDefault="00207A05" w:rsidP="00207A05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4A1B03">
              <w:rPr>
                <w:sz w:val="18"/>
              </w:rPr>
              <w:t>You are not allowed to open browsers, or any shared folders.</w:t>
            </w:r>
          </w:p>
          <w:p w:rsidR="00207A05" w:rsidRPr="004A1B03" w:rsidRDefault="00207A05" w:rsidP="00207A05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4A1B03">
              <w:rPr>
                <w:sz w:val="18"/>
              </w:rPr>
              <w:t>You are only allowed to open SQL server, manuals and reference material.</w:t>
            </w:r>
          </w:p>
          <w:p w:rsidR="00207A05" w:rsidRPr="004A1B03" w:rsidRDefault="00207A05" w:rsidP="00207A05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4A1B03">
              <w:rPr>
                <w:sz w:val="18"/>
              </w:rPr>
              <w:t>You will have to submit question paper to instructor at the end to exam</w:t>
            </w:r>
          </w:p>
          <w:p w:rsidR="00207A05" w:rsidRPr="004A1B03" w:rsidRDefault="00207A05" w:rsidP="00207A05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4A1B03">
              <w:rPr>
                <w:sz w:val="18"/>
              </w:rPr>
              <w:t>Attempt and submit each question in separated script file, add all files in one folder name as your roll number and submit the folder on Xeon.</w:t>
            </w:r>
          </w:p>
          <w:p w:rsidR="00F30788" w:rsidRPr="004A1B03" w:rsidRDefault="00207A05" w:rsidP="00207A05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4A1B03">
              <w:rPr>
                <w:sz w:val="18"/>
              </w:rPr>
              <w:t>It’s your responsibility to submit your exam within the given time, and make sure your submission has been made. No exceptions will be made otherwise.</w:t>
            </w:r>
          </w:p>
          <w:p w:rsidR="00207A05" w:rsidRPr="004A1B03" w:rsidRDefault="00207A05" w:rsidP="00207A05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4A1B03">
              <w:rPr>
                <w:sz w:val="18"/>
              </w:rPr>
              <w:t xml:space="preserve">Turn off your mobile phone a place on your tables. </w:t>
            </w:r>
          </w:p>
          <w:p w:rsidR="004A1B03" w:rsidRDefault="00207A05" w:rsidP="00B76D59">
            <w:pPr>
              <w:pStyle w:val="ListParagraph"/>
              <w:numPr>
                <w:ilvl w:val="0"/>
                <w:numId w:val="1"/>
              </w:numPr>
            </w:pPr>
            <w:r w:rsidRPr="004A1B03">
              <w:rPr>
                <w:sz w:val="18"/>
              </w:rPr>
              <w:t>Using any unfair mean and cheating will result in DC.</w:t>
            </w:r>
          </w:p>
        </w:tc>
      </w:tr>
    </w:tbl>
    <w:p w:rsidR="00187452" w:rsidRDefault="00187452">
      <w:pPr>
        <w:rPr>
          <w:sz w:val="18"/>
        </w:rPr>
      </w:pPr>
    </w:p>
    <w:p w:rsidR="00207A05" w:rsidRPr="00187452" w:rsidRDefault="00207A05" w:rsidP="00187452">
      <w:pPr>
        <w:spacing w:after="0"/>
        <w:rPr>
          <w:sz w:val="18"/>
        </w:rPr>
      </w:pPr>
      <w:bookmarkStart w:id="0" w:name="_GoBack"/>
      <w:r w:rsidRPr="00187452">
        <w:rPr>
          <w:sz w:val="18"/>
        </w:rPr>
        <w:t>Use the given schema to attempt all questions. Your solution should work for all states of Database, not just the given one. A script file to create and populate schema is given in Twitter.sql file in following folder</w:t>
      </w:r>
      <w:r w:rsidR="00343BFE" w:rsidRPr="00187452">
        <w:rPr>
          <w:sz w:val="18"/>
        </w:rPr>
        <w:t xml:space="preserve">. </w:t>
      </w:r>
    </w:p>
    <w:bookmarkEnd w:id="0"/>
    <w:p w:rsidR="009C0C5B" w:rsidRPr="00187452" w:rsidRDefault="00207A05">
      <w:pPr>
        <w:rPr>
          <w:sz w:val="18"/>
        </w:rPr>
      </w:pPr>
      <w:r w:rsidRPr="00187452">
        <w:rPr>
          <w:sz w:val="18"/>
        </w:rPr>
        <w:t>\\sandata\xeon\Ishaq\Database Systems (A, B)- Spring 2017\Lab(CS-B)</w:t>
      </w:r>
      <w:r w:rsidR="009C0C5B">
        <w:rPr>
          <w:noProof/>
          <w:sz w:val="18"/>
        </w:rPr>
        <w:drawing>
          <wp:inline distT="0" distB="0" distL="0" distR="0">
            <wp:extent cx="6487160" cy="4166870"/>
            <wp:effectExtent l="19050" t="19050" r="2794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4166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0C5B" w:rsidRDefault="009C0C5B">
      <w:pPr>
        <w:rPr>
          <w:sz w:val="18"/>
        </w:rPr>
      </w:pPr>
      <w:r>
        <w:rPr>
          <w:sz w:val="18"/>
        </w:rPr>
        <w:br w:type="page"/>
      </w:r>
    </w:p>
    <w:p w:rsidR="00DD04EB" w:rsidRPr="00187452" w:rsidRDefault="00343BFE">
      <w:pPr>
        <w:rPr>
          <w:sz w:val="18"/>
        </w:rPr>
      </w:pPr>
      <w:r w:rsidRPr="00187452">
        <w:rPr>
          <w:sz w:val="18"/>
        </w:rPr>
        <w:lastRenderedPageBreak/>
        <w:t>You have to implement the following functionalities.</w:t>
      </w:r>
    </w:p>
    <w:p w:rsidR="00343BFE" w:rsidRPr="00187452" w:rsidRDefault="00343BFE">
      <w:pPr>
        <w:rPr>
          <w:b/>
          <w:sz w:val="18"/>
        </w:rPr>
      </w:pPr>
      <w:r w:rsidRPr="00187452">
        <w:rPr>
          <w:b/>
          <w:sz w:val="18"/>
        </w:rPr>
        <w:t>Functionality1:</w:t>
      </w:r>
      <w:r w:rsidR="00DD04EB" w:rsidRPr="00187452">
        <w:rPr>
          <w:b/>
          <w:sz w:val="18"/>
        </w:rPr>
        <w:t xml:space="preserve"> </w:t>
      </w:r>
      <w:r w:rsidRPr="00187452">
        <w:rPr>
          <w:b/>
          <w:sz w:val="18"/>
        </w:rPr>
        <w:t xml:space="preserve"> </w:t>
      </w:r>
      <w:r w:rsidRPr="00187452">
        <w:rPr>
          <w:b/>
          <w:sz w:val="18"/>
        </w:rPr>
        <w:t>Find people to follow</w:t>
      </w:r>
      <w:r w:rsidR="00D00AB1">
        <w:rPr>
          <w:b/>
          <w:sz w:val="18"/>
        </w:rPr>
        <w:t xml:space="preserve"> (10 points)</w:t>
      </w:r>
    </w:p>
    <w:p w:rsidR="00DD04EB" w:rsidRPr="00187452" w:rsidRDefault="00DD04EB">
      <w:pPr>
        <w:rPr>
          <w:sz w:val="18"/>
        </w:rPr>
      </w:pPr>
      <w:r w:rsidRPr="00187452">
        <w:rPr>
          <w:sz w:val="18"/>
        </w:rPr>
        <w:t xml:space="preserve">Twitter has a functionality “Find people to follow”. Through this functionality twitter will give you a list of people that you might be interested in following, based </w:t>
      </w:r>
      <w:r w:rsidR="00343BFE" w:rsidRPr="00187452">
        <w:rPr>
          <w:sz w:val="18"/>
        </w:rPr>
        <w:t>on some common grounds</w:t>
      </w:r>
      <w:r w:rsidRPr="00187452">
        <w:rPr>
          <w:sz w:val="18"/>
        </w:rPr>
        <w:t xml:space="preserve">.  You have to create a store procedure to implement ‘Find people to follow’. This stored procedure will take a username as input and will </w:t>
      </w:r>
      <w:r w:rsidR="00343BFE" w:rsidRPr="00187452">
        <w:rPr>
          <w:sz w:val="18"/>
        </w:rPr>
        <w:t xml:space="preserve">give list of usernames of </w:t>
      </w:r>
      <w:r w:rsidRPr="00187452">
        <w:rPr>
          <w:sz w:val="18"/>
        </w:rPr>
        <w:t xml:space="preserve">recommend </w:t>
      </w:r>
      <w:r w:rsidR="00343BFE" w:rsidRPr="00187452">
        <w:rPr>
          <w:sz w:val="18"/>
        </w:rPr>
        <w:t>“</w:t>
      </w:r>
      <w:r w:rsidR="00343BFE" w:rsidRPr="00187452">
        <w:rPr>
          <w:i/>
          <w:sz w:val="18"/>
        </w:rPr>
        <w:t xml:space="preserve">People to </w:t>
      </w:r>
      <w:r w:rsidR="00D00AB1">
        <w:rPr>
          <w:i/>
          <w:sz w:val="18"/>
        </w:rPr>
        <w:t>F</w:t>
      </w:r>
      <w:r w:rsidR="00D00AB1" w:rsidRPr="00187452">
        <w:rPr>
          <w:i/>
          <w:sz w:val="18"/>
        </w:rPr>
        <w:t>ollow</w:t>
      </w:r>
      <w:r w:rsidR="00343BFE" w:rsidRPr="00187452">
        <w:rPr>
          <w:i/>
          <w:sz w:val="18"/>
        </w:rPr>
        <w:t>”</w:t>
      </w:r>
      <w:r w:rsidRPr="00187452">
        <w:rPr>
          <w:sz w:val="18"/>
        </w:rPr>
        <w:t xml:space="preserve">. Following people </w:t>
      </w:r>
      <w:r w:rsidR="00343BFE" w:rsidRPr="00187452">
        <w:rPr>
          <w:sz w:val="18"/>
        </w:rPr>
        <w:t>should be included in this list:</w:t>
      </w:r>
    </w:p>
    <w:p w:rsidR="00207A05" w:rsidRPr="00187452" w:rsidRDefault="00DD04EB" w:rsidP="00DD04EB">
      <w:pPr>
        <w:pStyle w:val="ListParagraph"/>
        <w:numPr>
          <w:ilvl w:val="0"/>
          <w:numId w:val="2"/>
        </w:numPr>
        <w:rPr>
          <w:sz w:val="18"/>
        </w:rPr>
      </w:pPr>
      <w:r w:rsidRPr="00187452">
        <w:rPr>
          <w:sz w:val="18"/>
        </w:rPr>
        <w:t>Users that have more than 3 people in their FOLLOWING list in common with the input user.</w:t>
      </w:r>
    </w:p>
    <w:p w:rsidR="00DD04EB" w:rsidRPr="00187452" w:rsidRDefault="00DD04EB" w:rsidP="00DD04EB">
      <w:pPr>
        <w:pStyle w:val="ListParagraph"/>
        <w:numPr>
          <w:ilvl w:val="0"/>
          <w:numId w:val="2"/>
        </w:numPr>
        <w:rPr>
          <w:sz w:val="18"/>
        </w:rPr>
      </w:pPr>
      <w:r w:rsidRPr="00187452">
        <w:rPr>
          <w:sz w:val="18"/>
        </w:rPr>
        <w:t>Users that</w:t>
      </w:r>
      <w:r w:rsidR="00343BFE" w:rsidRPr="00187452">
        <w:rPr>
          <w:sz w:val="18"/>
        </w:rPr>
        <w:t xml:space="preserve"> </w:t>
      </w:r>
      <w:r w:rsidR="00343BFE" w:rsidRPr="00187452">
        <w:rPr>
          <w:sz w:val="18"/>
        </w:rPr>
        <w:t xml:space="preserve">have more than </w:t>
      </w:r>
      <w:r w:rsidR="00331130">
        <w:rPr>
          <w:sz w:val="18"/>
        </w:rPr>
        <w:t>5</w:t>
      </w:r>
      <w:r w:rsidR="00343BFE" w:rsidRPr="00187452">
        <w:rPr>
          <w:sz w:val="18"/>
        </w:rPr>
        <w:t xml:space="preserve"> followers</w:t>
      </w:r>
      <w:r w:rsidR="00343BFE" w:rsidRPr="00187452">
        <w:rPr>
          <w:sz w:val="18"/>
        </w:rPr>
        <w:t xml:space="preserve"> and</w:t>
      </w:r>
      <w:r w:rsidRPr="00187452">
        <w:rPr>
          <w:sz w:val="18"/>
        </w:rPr>
        <w:t xml:space="preserve"> live in same region</w:t>
      </w:r>
      <w:r w:rsidR="003E6745">
        <w:rPr>
          <w:sz w:val="18"/>
        </w:rPr>
        <w:t xml:space="preserve"> (Country)</w:t>
      </w:r>
      <w:r w:rsidRPr="00187452">
        <w:rPr>
          <w:sz w:val="18"/>
        </w:rPr>
        <w:t xml:space="preserve"> as input user</w:t>
      </w:r>
      <w:r w:rsidR="00343BFE" w:rsidRPr="00187452">
        <w:rPr>
          <w:sz w:val="18"/>
        </w:rPr>
        <w:t>.</w:t>
      </w:r>
    </w:p>
    <w:p w:rsidR="00343BFE" w:rsidRDefault="00343BFE" w:rsidP="00DD04EB">
      <w:pPr>
        <w:pStyle w:val="ListParagraph"/>
        <w:numPr>
          <w:ilvl w:val="0"/>
          <w:numId w:val="2"/>
        </w:numPr>
        <w:rPr>
          <w:sz w:val="18"/>
        </w:rPr>
      </w:pPr>
      <w:r w:rsidRPr="00187452">
        <w:rPr>
          <w:sz w:val="18"/>
        </w:rPr>
        <w:t xml:space="preserve">Users that have more than 3 same interests as input user. </w:t>
      </w:r>
    </w:p>
    <w:p w:rsidR="00236EEE" w:rsidRDefault="00236EEE" w:rsidP="00DD04EB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People that input user is already following should not be added in the list.</w:t>
      </w:r>
    </w:p>
    <w:p w:rsidR="00D00AB1" w:rsidRPr="00D00AB1" w:rsidRDefault="00D00AB1" w:rsidP="00D00AB1">
      <w:pPr>
        <w:rPr>
          <w:sz w:val="18"/>
        </w:rPr>
      </w:pPr>
      <w:r>
        <w:rPr>
          <w:sz w:val="18"/>
        </w:rPr>
        <w:t>Write Execute statement of your procedure as well.</w:t>
      </w:r>
    </w:p>
    <w:p w:rsidR="00343BFE" w:rsidRPr="00187452" w:rsidRDefault="00343BFE" w:rsidP="00343BFE">
      <w:pPr>
        <w:rPr>
          <w:b/>
          <w:sz w:val="18"/>
        </w:rPr>
      </w:pPr>
      <w:r w:rsidRPr="00187452">
        <w:rPr>
          <w:b/>
          <w:sz w:val="18"/>
        </w:rPr>
        <w:t>Functionality 2: Notify Like</w:t>
      </w:r>
      <w:r w:rsidR="00D00AB1">
        <w:rPr>
          <w:b/>
          <w:sz w:val="18"/>
        </w:rPr>
        <w:t xml:space="preserve"> </w:t>
      </w:r>
      <w:r w:rsidR="00D00AB1">
        <w:rPr>
          <w:b/>
          <w:sz w:val="18"/>
        </w:rPr>
        <w:t>(10 points)</w:t>
      </w:r>
    </w:p>
    <w:p w:rsidR="00343BFE" w:rsidRPr="00187452" w:rsidRDefault="00187452" w:rsidP="00343BFE">
      <w:pPr>
        <w:rPr>
          <w:sz w:val="18"/>
        </w:rPr>
      </w:pPr>
      <w:r w:rsidRPr="00187452">
        <w:rPr>
          <w:sz w:val="18"/>
        </w:rPr>
        <w:t>Whenever</w:t>
      </w:r>
      <w:r>
        <w:rPr>
          <w:sz w:val="18"/>
        </w:rPr>
        <w:t xml:space="preserve"> some user likes your tweet </w:t>
      </w:r>
      <w:r w:rsidR="00343BFE" w:rsidRPr="00187452">
        <w:rPr>
          <w:sz w:val="18"/>
        </w:rPr>
        <w:t>you get a notification as given below</w:t>
      </w:r>
      <w:r>
        <w:rPr>
          <w:sz w:val="18"/>
        </w:rPr>
        <w:t>:</w:t>
      </w:r>
    </w:p>
    <w:p w:rsidR="00343BFE" w:rsidRPr="00187452" w:rsidRDefault="00343BFE" w:rsidP="00343BFE">
      <w:pPr>
        <w:rPr>
          <w:sz w:val="18"/>
        </w:rPr>
      </w:pPr>
      <w:r w:rsidRPr="00187452">
        <w:rPr>
          <w:sz w:val="18"/>
        </w:rPr>
        <w:t>&lt;Username&gt; liked you tweet on &lt;Date</w:t>
      </w:r>
      <w:r w:rsidR="00187452" w:rsidRPr="00187452">
        <w:rPr>
          <w:sz w:val="18"/>
        </w:rPr>
        <w:t>&gt; :</w:t>
      </w:r>
      <w:r w:rsidRPr="00187452">
        <w:rPr>
          <w:sz w:val="18"/>
        </w:rPr>
        <w:t xml:space="preserve"> &lt;TweetText&gt;</w:t>
      </w:r>
    </w:p>
    <w:p w:rsidR="00343BFE" w:rsidRPr="00187452" w:rsidRDefault="00343BFE" w:rsidP="00343BFE">
      <w:pPr>
        <w:rPr>
          <w:sz w:val="18"/>
        </w:rPr>
      </w:pPr>
      <w:r w:rsidRPr="00187452">
        <w:rPr>
          <w:sz w:val="18"/>
        </w:rPr>
        <w:t xml:space="preserve">You have to </w:t>
      </w:r>
      <w:r w:rsidR="00187452" w:rsidRPr="00187452">
        <w:rPr>
          <w:sz w:val="18"/>
        </w:rPr>
        <w:t>create a</w:t>
      </w:r>
      <w:r w:rsidRPr="00187452">
        <w:rPr>
          <w:sz w:val="18"/>
        </w:rPr>
        <w:t xml:space="preserve"> trigger such that whenever someone likes a tweet a Notification should be added in NotifyLikes table, but first you have to create </w:t>
      </w:r>
      <w:r w:rsidRPr="00187452">
        <w:rPr>
          <w:sz w:val="18"/>
        </w:rPr>
        <w:t>NotifyLikes</w:t>
      </w:r>
      <w:r w:rsidRPr="00187452">
        <w:rPr>
          <w:sz w:val="18"/>
        </w:rPr>
        <w:t xml:space="preserve"> table. Following attributes should be added in this table</w:t>
      </w:r>
    </w:p>
    <w:p w:rsidR="00343BFE" w:rsidRPr="00187452" w:rsidRDefault="00343BFE" w:rsidP="00343BFE">
      <w:pPr>
        <w:pStyle w:val="ListParagraph"/>
        <w:numPr>
          <w:ilvl w:val="0"/>
          <w:numId w:val="3"/>
        </w:numPr>
        <w:rPr>
          <w:sz w:val="18"/>
        </w:rPr>
      </w:pPr>
      <w:r w:rsidRPr="00187452">
        <w:rPr>
          <w:b/>
          <w:sz w:val="18"/>
        </w:rPr>
        <w:t>TweetID</w:t>
      </w:r>
      <w:r w:rsidRPr="00187452">
        <w:rPr>
          <w:sz w:val="18"/>
        </w:rPr>
        <w:t xml:space="preserve"> , ID of tweet that was liked.</w:t>
      </w:r>
    </w:p>
    <w:p w:rsidR="00343BFE" w:rsidRPr="00187452" w:rsidRDefault="00343BFE" w:rsidP="00343BFE">
      <w:pPr>
        <w:pStyle w:val="ListParagraph"/>
        <w:numPr>
          <w:ilvl w:val="0"/>
          <w:numId w:val="3"/>
        </w:numPr>
        <w:rPr>
          <w:sz w:val="18"/>
        </w:rPr>
      </w:pPr>
      <w:r w:rsidRPr="00187452">
        <w:rPr>
          <w:b/>
          <w:sz w:val="18"/>
        </w:rPr>
        <w:t>TweetByUserName</w:t>
      </w:r>
      <w:r w:rsidRPr="00187452">
        <w:rPr>
          <w:sz w:val="18"/>
        </w:rPr>
        <w:t>, UserName of person whose tweet was liked.</w:t>
      </w:r>
    </w:p>
    <w:p w:rsidR="00343BFE" w:rsidRPr="00187452" w:rsidRDefault="00343BFE" w:rsidP="00343BFE">
      <w:pPr>
        <w:pStyle w:val="ListParagraph"/>
        <w:numPr>
          <w:ilvl w:val="0"/>
          <w:numId w:val="3"/>
        </w:numPr>
        <w:rPr>
          <w:sz w:val="18"/>
        </w:rPr>
      </w:pPr>
      <w:r w:rsidRPr="00187452">
        <w:rPr>
          <w:b/>
          <w:sz w:val="18"/>
        </w:rPr>
        <w:t>LikeByUseName</w:t>
      </w:r>
      <w:r w:rsidRPr="00187452">
        <w:rPr>
          <w:sz w:val="18"/>
        </w:rPr>
        <w:t>, username of person who liked the tweet.</w:t>
      </w:r>
    </w:p>
    <w:p w:rsidR="00343BFE" w:rsidRPr="00187452" w:rsidRDefault="00187452" w:rsidP="00343BFE">
      <w:pPr>
        <w:pStyle w:val="ListParagraph"/>
        <w:numPr>
          <w:ilvl w:val="0"/>
          <w:numId w:val="3"/>
        </w:numPr>
        <w:rPr>
          <w:sz w:val="18"/>
        </w:rPr>
      </w:pPr>
      <w:r w:rsidRPr="00187452">
        <w:rPr>
          <w:b/>
          <w:sz w:val="18"/>
        </w:rPr>
        <w:t>Date</w:t>
      </w:r>
      <w:r w:rsidRPr="00187452">
        <w:rPr>
          <w:sz w:val="18"/>
        </w:rPr>
        <w:t>, date on which tweet was liked.</w:t>
      </w:r>
    </w:p>
    <w:p w:rsidR="00187452" w:rsidRDefault="00187452" w:rsidP="00343BFE">
      <w:pPr>
        <w:pStyle w:val="ListParagraph"/>
        <w:numPr>
          <w:ilvl w:val="0"/>
          <w:numId w:val="3"/>
        </w:numPr>
        <w:rPr>
          <w:sz w:val="18"/>
        </w:rPr>
      </w:pPr>
      <w:r w:rsidRPr="00187452">
        <w:rPr>
          <w:b/>
          <w:sz w:val="18"/>
        </w:rPr>
        <w:t>SeenFlag</w:t>
      </w:r>
      <w:r>
        <w:rPr>
          <w:sz w:val="18"/>
        </w:rPr>
        <w:t>, this will be a Boolean flag that will represent when the user has seen the notification or not. Initially it will be 0.</w:t>
      </w:r>
    </w:p>
    <w:p w:rsidR="00187452" w:rsidRPr="00187452" w:rsidRDefault="00187452" w:rsidP="00187452">
      <w:pPr>
        <w:rPr>
          <w:sz w:val="18"/>
        </w:rPr>
      </w:pPr>
      <w:r>
        <w:rPr>
          <w:sz w:val="18"/>
        </w:rPr>
        <w:t xml:space="preserve">Properly identify that what type of trigger you have to use and </w:t>
      </w:r>
      <w:r w:rsidR="004A19D4">
        <w:rPr>
          <w:sz w:val="18"/>
        </w:rPr>
        <w:t>on</w:t>
      </w:r>
      <w:r>
        <w:rPr>
          <w:sz w:val="18"/>
        </w:rPr>
        <w:t xml:space="preserve"> which table it should be created on.</w:t>
      </w:r>
      <w:r w:rsidR="00D00AB1">
        <w:rPr>
          <w:sz w:val="18"/>
        </w:rPr>
        <w:t xml:space="preserve"> Perform an event to execute the trigger</w:t>
      </w:r>
    </w:p>
    <w:p w:rsidR="00BA3D27" w:rsidRPr="00187452" w:rsidRDefault="00187452">
      <w:pPr>
        <w:rPr>
          <w:sz w:val="18"/>
        </w:rPr>
      </w:pPr>
      <w:r w:rsidRPr="00187452">
        <w:rPr>
          <w:b/>
          <w:sz w:val="18"/>
        </w:rPr>
        <w:t>Functionality 3: Trending Hashtags</w:t>
      </w:r>
      <w:r w:rsidR="00D00AB1">
        <w:rPr>
          <w:b/>
          <w:sz w:val="18"/>
        </w:rPr>
        <w:t xml:space="preserve"> </w:t>
      </w:r>
      <w:r w:rsidR="00D00AB1">
        <w:rPr>
          <w:b/>
          <w:sz w:val="18"/>
        </w:rPr>
        <w:t>(10 points)</w:t>
      </w:r>
    </w:p>
    <w:p w:rsidR="00187452" w:rsidRDefault="00187452">
      <w:pPr>
        <w:rPr>
          <w:sz w:val="18"/>
        </w:rPr>
      </w:pPr>
      <w:r w:rsidRPr="00187452">
        <w:rPr>
          <w:sz w:val="18"/>
        </w:rPr>
        <w:t xml:space="preserve">This functionality will give a list of top </w:t>
      </w:r>
      <w:r w:rsidR="00331130">
        <w:rPr>
          <w:sz w:val="18"/>
        </w:rPr>
        <w:t>3</w:t>
      </w:r>
      <w:r w:rsidRPr="00187452">
        <w:rPr>
          <w:sz w:val="18"/>
        </w:rPr>
        <w:t xml:space="preserve"> most used hashtags in current week. Create a view that gives Hashtag and number of times it has been used.  </w:t>
      </w:r>
    </w:p>
    <w:p w:rsidR="00187452" w:rsidRPr="00187452" w:rsidRDefault="00187452">
      <w:pPr>
        <w:rPr>
          <w:sz w:val="18"/>
        </w:rPr>
      </w:pPr>
      <w:r>
        <w:rPr>
          <w:sz w:val="18"/>
        </w:rPr>
        <w:t>Notes: More than one hashtag can be used in one tweet. Also assume that one hashtag will be used only single time in one tweet.</w:t>
      </w:r>
    </w:p>
    <w:p w:rsidR="00BA3D27" w:rsidRDefault="00BA3D27"/>
    <w:sectPr w:rsidR="00BA3D27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275" w:rsidRDefault="00951275" w:rsidP="00F30788">
      <w:pPr>
        <w:spacing w:after="0" w:line="240" w:lineRule="auto"/>
      </w:pPr>
      <w:r>
        <w:separator/>
      </w:r>
    </w:p>
  </w:endnote>
  <w:endnote w:type="continuationSeparator" w:id="0">
    <w:p w:rsidR="00951275" w:rsidRDefault="00951275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FC2B74">
      <w:fldChar w:fldCharType="begin"/>
    </w:r>
    <w:r w:rsidR="00FC2B74">
      <w:instrText xml:space="preserve"> PAGE   \* MERGEFORMAT </w:instrText>
    </w:r>
    <w:r w:rsidR="00FC2B74">
      <w:fldChar w:fldCharType="separate"/>
    </w:r>
    <w:r w:rsidR="00D70D22" w:rsidRPr="00D70D22">
      <w:rPr>
        <w:rFonts w:asciiTheme="majorHAnsi" w:hAnsiTheme="majorHAnsi"/>
        <w:noProof/>
      </w:rPr>
      <w:t>2</w:t>
    </w:r>
    <w:r w:rsidR="00FC2B74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275" w:rsidRDefault="00951275" w:rsidP="00F30788">
      <w:pPr>
        <w:spacing w:after="0" w:line="240" w:lineRule="auto"/>
      </w:pPr>
      <w:r>
        <w:separator/>
      </w:r>
    </w:p>
  </w:footnote>
  <w:footnote w:type="continuationSeparator" w:id="0">
    <w:p w:rsidR="00951275" w:rsidRDefault="00951275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844A7"/>
    <w:multiLevelType w:val="hybridMultilevel"/>
    <w:tmpl w:val="E2BC0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731A64"/>
    <w:multiLevelType w:val="hybridMultilevel"/>
    <w:tmpl w:val="3A74BD32"/>
    <w:lvl w:ilvl="0" w:tplc="0409000F">
      <w:start w:val="1"/>
      <w:numFmt w:val="decimal"/>
      <w:lvlText w:val="%1."/>
      <w:lvlJc w:val="left"/>
      <w:pPr>
        <w:ind w:left="869" w:hanging="360"/>
      </w:p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2" w15:restartNumberingAfterBreak="0">
    <w:nsid w:val="79A61958"/>
    <w:multiLevelType w:val="hybridMultilevel"/>
    <w:tmpl w:val="0820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05"/>
    <w:rsid w:val="00001278"/>
    <w:rsid w:val="00063B24"/>
    <w:rsid w:val="00144971"/>
    <w:rsid w:val="001711D8"/>
    <w:rsid w:val="00187452"/>
    <w:rsid w:val="001B3A45"/>
    <w:rsid w:val="001D6BDF"/>
    <w:rsid w:val="00207A05"/>
    <w:rsid w:val="00213A7A"/>
    <w:rsid w:val="00236EEE"/>
    <w:rsid w:val="002F4214"/>
    <w:rsid w:val="002F73B2"/>
    <w:rsid w:val="003251A1"/>
    <w:rsid w:val="0033089B"/>
    <w:rsid w:val="00331130"/>
    <w:rsid w:val="00343BFE"/>
    <w:rsid w:val="00387D75"/>
    <w:rsid w:val="003E6745"/>
    <w:rsid w:val="00436129"/>
    <w:rsid w:val="004535D8"/>
    <w:rsid w:val="00464E8B"/>
    <w:rsid w:val="004A19D4"/>
    <w:rsid w:val="004A1B03"/>
    <w:rsid w:val="004D33AA"/>
    <w:rsid w:val="005C0632"/>
    <w:rsid w:val="00603E8C"/>
    <w:rsid w:val="00643CB6"/>
    <w:rsid w:val="006734C7"/>
    <w:rsid w:val="00685AD5"/>
    <w:rsid w:val="007558D4"/>
    <w:rsid w:val="007A3CAD"/>
    <w:rsid w:val="00874365"/>
    <w:rsid w:val="00876FCC"/>
    <w:rsid w:val="00917336"/>
    <w:rsid w:val="00951275"/>
    <w:rsid w:val="009A5471"/>
    <w:rsid w:val="009C0C5B"/>
    <w:rsid w:val="009C62BC"/>
    <w:rsid w:val="009F20A2"/>
    <w:rsid w:val="00A115E6"/>
    <w:rsid w:val="00A506A7"/>
    <w:rsid w:val="00B76D59"/>
    <w:rsid w:val="00BA3D27"/>
    <w:rsid w:val="00BD32D8"/>
    <w:rsid w:val="00C267B7"/>
    <w:rsid w:val="00C514D0"/>
    <w:rsid w:val="00C70A2B"/>
    <w:rsid w:val="00CC3C6A"/>
    <w:rsid w:val="00CE25DE"/>
    <w:rsid w:val="00D00AB1"/>
    <w:rsid w:val="00D15383"/>
    <w:rsid w:val="00D4777B"/>
    <w:rsid w:val="00D70D22"/>
    <w:rsid w:val="00DC6E1E"/>
    <w:rsid w:val="00DD04EB"/>
    <w:rsid w:val="00F129FF"/>
    <w:rsid w:val="00F30788"/>
    <w:rsid w:val="00F854EF"/>
    <w:rsid w:val="00FB2BF2"/>
    <w:rsid w:val="00FC2B74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6851F-DB65-4EC0-8513-02DE6525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207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QP.Patter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QP.Pattern</Template>
  <TotalTime>146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noshaba nasir</cp:lastModifiedBy>
  <cp:revision>11</cp:revision>
  <dcterms:created xsi:type="dcterms:W3CDTF">2017-03-15T05:34:00Z</dcterms:created>
  <dcterms:modified xsi:type="dcterms:W3CDTF">2017-03-15T10:30:00Z</dcterms:modified>
</cp:coreProperties>
</file>