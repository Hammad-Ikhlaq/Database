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4" w:type="pct"/>
        <w:jc w:val="center"/>
        <w:tblLook w:val="04A0" w:firstRow="1" w:lastRow="0" w:firstColumn="1" w:lastColumn="0" w:noHBand="0" w:noVBand="1"/>
      </w:tblPr>
      <w:tblGrid>
        <w:gridCol w:w="9630"/>
      </w:tblGrid>
      <w:tr w:rsidR="00BF4423" w:rsidRPr="009D788A" w:rsidTr="00CF2917">
        <w:trPr>
          <w:trHeight w:val="2880"/>
          <w:jc w:val="center"/>
        </w:trPr>
        <w:tc>
          <w:tcPr>
            <w:tcW w:w="5000" w:type="pct"/>
          </w:tcPr>
          <w:p w:rsidR="00BF4423" w:rsidRPr="009D788A" w:rsidRDefault="00BF4423" w:rsidP="000A4018">
            <w:pPr>
              <w:pStyle w:val="NoSpacing"/>
              <w:spacing w:after="100" w:afterAutospacing="1"/>
              <w:ind w:right="666"/>
              <w:jc w:val="center"/>
              <w:rPr>
                <w:rFonts w:eastAsia="DejaVu Sans"/>
              </w:rPr>
            </w:pPr>
            <w:r w:rsidRPr="009D788A">
              <w:rPr>
                <w:rFonts w:eastAsia="DejaVu Sans"/>
              </w:rPr>
              <w:t xml:space="preserve">National University of Computer and Emerging </w:t>
            </w:r>
            <w:r w:rsidR="00CF2917" w:rsidRPr="009D788A">
              <w:rPr>
                <w:rFonts w:eastAsia="DejaVu Sans"/>
              </w:rPr>
              <w:t>S</w:t>
            </w:r>
            <w:r w:rsidRPr="009D788A">
              <w:rPr>
                <w:rFonts w:eastAsia="DejaVu Sans"/>
              </w:rPr>
              <w:t xml:space="preserve">ciences       </w:t>
            </w:r>
          </w:p>
          <w:p w:rsidR="00BF4423" w:rsidRPr="009D788A" w:rsidRDefault="00BF4423" w:rsidP="000A4018">
            <w:pPr>
              <w:pStyle w:val="NoSpacing"/>
              <w:spacing w:after="100" w:afterAutospacing="1"/>
              <w:ind w:right="666"/>
              <w:jc w:val="center"/>
            </w:pPr>
          </w:p>
          <w:p w:rsidR="00BF4423" w:rsidRPr="009D788A" w:rsidRDefault="00366903" w:rsidP="000A4018">
            <w:pPr>
              <w:ind w:right="666"/>
              <w:jc w:val="center"/>
            </w:pPr>
            <w:r w:rsidRPr="009D788A">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9D788A" w:rsidTr="00CF2917">
        <w:trPr>
          <w:trHeight w:val="2880"/>
          <w:jc w:val="center"/>
        </w:trPr>
        <w:tc>
          <w:tcPr>
            <w:tcW w:w="5000" w:type="pct"/>
          </w:tcPr>
          <w:p w:rsidR="00BF4423" w:rsidRPr="009D788A" w:rsidRDefault="00BF4423" w:rsidP="00222F78">
            <w:pPr>
              <w:pStyle w:val="NoSpacing"/>
              <w:spacing w:before="100" w:beforeAutospacing="1"/>
              <w:ind w:right="666"/>
            </w:pPr>
          </w:p>
          <w:p w:rsidR="00BF4423" w:rsidRPr="009D788A" w:rsidRDefault="00BF4423" w:rsidP="000A4018">
            <w:pPr>
              <w:pStyle w:val="NoSpacing"/>
              <w:spacing w:before="100" w:beforeAutospacing="1"/>
              <w:ind w:right="666"/>
              <w:jc w:val="center"/>
            </w:pPr>
            <w:r w:rsidRPr="009D788A">
              <w:t xml:space="preserve">Lab Manual </w:t>
            </w:r>
            <w:r w:rsidR="007F4BF8">
              <w:t>4</w:t>
            </w:r>
          </w:p>
          <w:p w:rsidR="00BF4423" w:rsidRPr="009D788A" w:rsidRDefault="00BF4423" w:rsidP="002603E7">
            <w:pPr>
              <w:pStyle w:val="NoSpacing"/>
              <w:spacing w:before="100" w:beforeAutospacing="1"/>
              <w:ind w:right="666"/>
              <w:jc w:val="center"/>
              <w:rPr>
                <w:rFonts w:eastAsia="DejaVu Sans"/>
              </w:rPr>
            </w:pPr>
            <w:r w:rsidRPr="009D788A">
              <w:t>“</w:t>
            </w:r>
            <w:r w:rsidR="002603E7" w:rsidRPr="009D788A">
              <w:t>Data Retrieval Select-from-where Join Order by</w:t>
            </w:r>
            <w:r w:rsidRPr="009D788A">
              <w:t>”</w:t>
            </w:r>
          </w:p>
        </w:tc>
      </w:tr>
      <w:tr w:rsidR="00BF4423" w:rsidRPr="009D788A" w:rsidTr="00ED6D5B">
        <w:trPr>
          <w:trHeight w:val="80"/>
          <w:jc w:val="center"/>
        </w:trPr>
        <w:tc>
          <w:tcPr>
            <w:tcW w:w="5000" w:type="pct"/>
          </w:tcPr>
          <w:p w:rsidR="00BF4423" w:rsidRPr="009D788A" w:rsidRDefault="00BF4423" w:rsidP="000A4018">
            <w:pPr>
              <w:pStyle w:val="NoSpacing"/>
              <w:tabs>
                <w:tab w:val="left" w:pos="3465"/>
              </w:tabs>
              <w:ind w:right="666"/>
            </w:pPr>
            <w:r w:rsidRPr="009D788A">
              <w:tab/>
            </w:r>
          </w:p>
        </w:tc>
      </w:tr>
      <w:tr w:rsidR="00BF4423" w:rsidRPr="009D788A" w:rsidTr="00ED6D5B">
        <w:trPr>
          <w:trHeight w:val="720"/>
          <w:jc w:val="center"/>
        </w:trPr>
        <w:tc>
          <w:tcPr>
            <w:tcW w:w="5000" w:type="pct"/>
            <w:vAlign w:val="center"/>
          </w:tcPr>
          <w:p w:rsidR="00BF4423" w:rsidRPr="009D788A" w:rsidRDefault="00BF4423" w:rsidP="000A4018">
            <w:pPr>
              <w:pStyle w:val="NoSpacing"/>
              <w:ind w:right="666"/>
              <w:jc w:val="center"/>
            </w:pPr>
            <w:r w:rsidRPr="009D788A">
              <w:t>Database Systems</w:t>
            </w:r>
          </w:p>
        </w:tc>
      </w:tr>
      <w:tr w:rsidR="00BF4423" w:rsidRPr="009D788A" w:rsidTr="00CF2917">
        <w:trPr>
          <w:trHeight w:val="360"/>
          <w:jc w:val="center"/>
        </w:trPr>
        <w:tc>
          <w:tcPr>
            <w:tcW w:w="5000" w:type="pct"/>
            <w:vAlign w:val="center"/>
          </w:tcPr>
          <w:p w:rsidR="00BF4423" w:rsidRPr="009D788A" w:rsidRDefault="00BF4423" w:rsidP="005917C3">
            <w:pPr>
              <w:pStyle w:val="NoSpacing"/>
              <w:ind w:right="666"/>
              <w:jc w:val="center"/>
            </w:pPr>
            <w:r w:rsidRPr="009D788A">
              <w:t>Spring 201</w:t>
            </w:r>
            <w:r w:rsidR="007F4BF8">
              <w:t>8</w:t>
            </w:r>
            <w:bookmarkStart w:id="0" w:name="_GoBack"/>
            <w:bookmarkEnd w:id="0"/>
          </w:p>
        </w:tc>
      </w:tr>
    </w:tbl>
    <w:p w:rsidR="007A51D8" w:rsidRPr="009D788A" w:rsidRDefault="007A51D8" w:rsidP="00366903"/>
    <w:p w:rsidR="00ED6D5B" w:rsidRPr="009D788A" w:rsidRDefault="00ED6D5B"/>
    <w:p w:rsidR="00ED6D5B" w:rsidRPr="009D788A" w:rsidRDefault="00ED6D5B"/>
    <w:p w:rsidR="00ED6D5B" w:rsidRPr="009D788A" w:rsidRDefault="00ED6D5B"/>
    <w:p w:rsidR="00ED6D5B" w:rsidRPr="009D788A" w:rsidRDefault="00ED6D5B"/>
    <w:p w:rsidR="00ED6D5B" w:rsidRPr="009D788A" w:rsidRDefault="00ED6D5B"/>
    <w:p w:rsidR="00ED6D5B" w:rsidRPr="009D788A" w:rsidRDefault="00ED6D5B"/>
    <w:p w:rsidR="00ED6D5B" w:rsidRPr="009D788A" w:rsidRDefault="00ED6D5B"/>
    <w:p w:rsidR="00ED6D5B" w:rsidRPr="009D788A" w:rsidRDefault="00ED6D5B"/>
    <w:p w:rsidR="00ED6D5B" w:rsidRPr="009D788A" w:rsidRDefault="00ED6D5B" w:rsidP="00ED6D5B">
      <w:pPr>
        <w:jc w:val="center"/>
      </w:pPr>
    </w:p>
    <w:p w:rsidR="00ED6D5B" w:rsidRPr="009D788A" w:rsidRDefault="00ED6D5B" w:rsidP="00ED6D5B">
      <w:pPr>
        <w:jc w:val="center"/>
      </w:pPr>
    </w:p>
    <w:p w:rsidR="00ED6D5B" w:rsidRPr="009D788A" w:rsidRDefault="00ED6D5B" w:rsidP="00ED6D5B">
      <w:pPr>
        <w:jc w:val="center"/>
      </w:pPr>
    </w:p>
    <w:p w:rsidR="00ED6D5B" w:rsidRPr="009D788A" w:rsidRDefault="00ED6D5B" w:rsidP="00ED6D5B">
      <w:pPr>
        <w:jc w:val="center"/>
      </w:pPr>
    </w:p>
    <w:p w:rsidR="00ED6D5B" w:rsidRPr="009D788A" w:rsidRDefault="00ED6D5B" w:rsidP="00ED6D5B">
      <w:pPr>
        <w:jc w:val="center"/>
      </w:pPr>
    </w:p>
    <w:p w:rsidR="00ED6D5B" w:rsidRPr="009D788A" w:rsidRDefault="00ED6D5B" w:rsidP="00ED6D5B">
      <w:pPr>
        <w:jc w:val="center"/>
      </w:pPr>
      <w:r w:rsidRPr="009D788A">
        <w:t>Department of Computer Science</w:t>
      </w:r>
    </w:p>
    <w:p w:rsidR="007A51D8" w:rsidRPr="009D788A" w:rsidRDefault="00ED6D5B" w:rsidP="00F044AC">
      <w:pPr>
        <w:jc w:val="center"/>
      </w:pPr>
      <w:r w:rsidRPr="009D788A">
        <w:t>FAST-NU, Lahore, Pakistan</w:t>
      </w:r>
    </w:p>
    <w:p w:rsidR="00BF4423" w:rsidRPr="009D788A" w:rsidRDefault="00BF4423">
      <w:pPr>
        <w:sectPr w:rsidR="00BF4423" w:rsidRPr="009D788A" w:rsidSect="007A51D8">
          <w:pgSz w:w="12240" w:h="15840"/>
          <w:pgMar w:top="1440" w:right="1440" w:bottom="1440" w:left="1440" w:header="720" w:footer="720" w:gutter="0"/>
          <w:cols w:space="720"/>
          <w:docGrid w:linePitch="360"/>
        </w:sectPr>
      </w:pPr>
    </w:p>
    <w:p w:rsidR="00BF4423" w:rsidRPr="009D788A" w:rsidRDefault="00BF4423" w:rsidP="00BF4423">
      <w:r w:rsidRPr="009D788A">
        <w:lastRenderedPageBreak/>
        <w:t>Table of Contents</w:t>
      </w:r>
    </w:p>
    <w:p w:rsidR="00297323" w:rsidRPr="009D788A" w:rsidRDefault="00BF4423">
      <w:pPr>
        <w:pStyle w:val="TOC1"/>
        <w:tabs>
          <w:tab w:val="left" w:pos="440"/>
          <w:tab w:val="right" w:leader="dot" w:pos="9350"/>
        </w:tabs>
        <w:rPr>
          <w:rFonts w:eastAsiaTheme="minorEastAsia"/>
        </w:rPr>
      </w:pPr>
      <w:r w:rsidRPr="009D788A">
        <w:fldChar w:fldCharType="begin"/>
      </w:r>
      <w:r w:rsidRPr="009D788A">
        <w:instrText xml:space="preserve"> TOC \o "1-3" \h \z \u </w:instrText>
      </w:r>
      <w:r w:rsidRPr="009D788A">
        <w:fldChar w:fldCharType="separate"/>
      </w:r>
      <w:hyperlink w:anchor="_Toc473723517" w:history="1">
        <w:r w:rsidR="00297323" w:rsidRPr="009D788A">
          <w:t>1.</w:t>
        </w:r>
        <w:r w:rsidR="00297323" w:rsidRPr="009D788A">
          <w:rPr>
            <w:rFonts w:eastAsiaTheme="minorEastAsia"/>
          </w:rPr>
          <w:tab/>
        </w:r>
        <w:r w:rsidR="00297323" w:rsidRPr="009D788A">
          <w:t>Objective</w:t>
        </w:r>
        <w:r w:rsidR="00297323" w:rsidRPr="009D788A">
          <w:rPr>
            <w:webHidden/>
          </w:rPr>
          <w:tab/>
        </w:r>
        <w:r w:rsidR="00297323" w:rsidRPr="009D788A">
          <w:rPr>
            <w:webHidden/>
          </w:rPr>
          <w:fldChar w:fldCharType="begin"/>
        </w:r>
        <w:r w:rsidR="00297323" w:rsidRPr="009D788A">
          <w:rPr>
            <w:webHidden/>
          </w:rPr>
          <w:instrText xml:space="preserve"> PAGEREF _Toc473723517 \h </w:instrText>
        </w:r>
        <w:r w:rsidR="00297323" w:rsidRPr="009D788A">
          <w:rPr>
            <w:webHidden/>
          </w:rPr>
        </w:r>
        <w:r w:rsidR="00297323" w:rsidRPr="009D788A">
          <w:rPr>
            <w:webHidden/>
          </w:rPr>
          <w:fldChar w:fldCharType="separate"/>
        </w:r>
        <w:r w:rsidR="00297323" w:rsidRPr="009D788A">
          <w:rPr>
            <w:webHidden/>
          </w:rPr>
          <w:t>2</w:t>
        </w:r>
        <w:r w:rsidR="00297323" w:rsidRPr="009D788A">
          <w:rPr>
            <w:webHidden/>
          </w:rPr>
          <w:fldChar w:fldCharType="end"/>
        </w:r>
      </w:hyperlink>
    </w:p>
    <w:p w:rsidR="00297323" w:rsidRPr="009D788A" w:rsidRDefault="003C2705">
      <w:pPr>
        <w:pStyle w:val="TOC1"/>
        <w:tabs>
          <w:tab w:val="left" w:pos="440"/>
          <w:tab w:val="right" w:leader="dot" w:pos="9350"/>
        </w:tabs>
        <w:rPr>
          <w:rFonts w:eastAsiaTheme="minorEastAsia"/>
        </w:rPr>
      </w:pPr>
      <w:hyperlink w:anchor="_Toc473723518" w:history="1">
        <w:r w:rsidR="00297323" w:rsidRPr="009D788A">
          <w:rPr>
            <w:rFonts w:eastAsia="DejaVu Sans"/>
          </w:rPr>
          <w:t>2.</w:t>
        </w:r>
        <w:r w:rsidR="00297323" w:rsidRPr="009D788A">
          <w:rPr>
            <w:rFonts w:eastAsiaTheme="minorEastAsia"/>
          </w:rPr>
          <w:tab/>
        </w:r>
        <w:r w:rsidR="00297323" w:rsidRPr="009D788A">
          <w:rPr>
            <w:rFonts w:eastAsia="DejaVu Sans"/>
          </w:rPr>
          <w:t>Pre-requisites</w:t>
        </w:r>
        <w:r w:rsidR="00297323" w:rsidRPr="009D788A">
          <w:rPr>
            <w:webHidden/>
          </w:rPr>
          <w:tab/>
        </w:r>
        <w:r w:rsidR="00297323" w:rsidRPr="009D788A">
          <w:rPr>
            <w:webHidden/>
          </w:rPr>
          <w:fldChar w:fldCharType="begin"/>
        </w:r>
        <w:r w:rsidR="00297323" w:rsidRPr="009D788A">
          <w:rPr>
            <w:webHidden/>
          </w:rPr>
          <w:instrText xml:space="preserve"> PAGEREF _Toc473723518 \h </w:instrText>
        </w:r>
        <w:r w:rsidR="00297323" w:rsidRPr="009D788A">
          <w:rPr>
            <w:webHidden/>
          </w:rPr>
        </w:r>
        <w:r w:rsidR="00297323" w:rsidRPr="009D788A">
          <w:rPr>
            <w:webHidden/>
          </w:rPr>
          <w:fldChar w:fldCharType="separate"/>
        </w:r>
        <w:r w:rsidR="00297323" w:rsidRPr="009D788A">
          <w:rPr>
            <w:webHidden/>
          </w:rPr>
          <w:t>2</w:t>
        </w:r>
        <w:r w:rsidR="00297323" w:rsidRPr="009D788A">
          <w:rPr>
            <w:webHidden/>
          </w:rPr>
          <w:fldChar w:fldCharType="end"/>
        </w:r>
      </w:hyperlink>
    </w:p>
    <w:p w:rsidR="00297323" w:rsidRPr="009D788A" w:rsidRDefault="003C2705">
      <w:pPr>
        <w:pStyle w:val="TOC1"/>
        <w:tabs>
          <w:tab w:val="left" w:pos="440"/>
          <w:tab w:val="right" w:leader="dot" w:pos="9350"/>
        </w:tabs>
        <w:rPr>
          <w:rFonts w:eastAsiaTheme="minorEastAsia"/>
        </w:rPr>
      </w:pPr>
      <w:hyperlink w:anchor="_Toc473723519" w:history="1">
        <w:r w:rsidR="00297323" w:rsidRPr="009D788A">
          <w:t>3.</w:t>
        </w:r>
        <w:r w:rsidR="00297323" w:rsidRPr="009D788A">
          <w:rPr>
            <w:rFonts w:eastAsiaTheme="minorEastAsia"/>
          </w:rPr>
          <w:tab/>
        </w:r>
        <w:r w:rsidR="00297323" w:rsidRPr="009D788A">
          <w:t>Task Distribution</w:t>
        </w:r>
        <w:r w:rsidR="00297323" w:rsidRPr="009D788A">
          <w:rPr>
            <w:webHidden/>
          </w:rPr>
          <w:tab/>
        </w:r>
        <w:r w:rsidR="00297323" w:rsidRPr="009D788A">
          <w:rPr>
            <w:webHidden/>
          </w:rPr>
          <w:fldChar w:fldCharType="begin"/>
        </w:r>
        <w:r w:rsidR="00297323" w:rsidRPr="009D788A">
          <w:rPr>
            <w:webHidden/>
          </w:rPr>
          <w:instrText xml:space="preserve"> PAGEREF _Toc473723519 \h </w:instrText>
        </w:r>
        <w:r w:rsidR="00297323" w:rsidRPr="009D788A">
          <w:rPr>
            <w:webHidden/>
          </w:rPr>
        </w:r>
        <w:r w:rsidR="00297323" w:rsidRPr="009D788A">
          <w:rPr>
            <w:webHidden/>
          </w:rPr>
          <w:fldChar w:fldCharType="separate"/>
        </w:r>
        <w:r w:rsidR="00297323" w:rsidRPr="009D788A">
          <w:rPr>
            <w:webHidden/>
          </w:rPr>
          <w:t>2</w:t>
        </w:r>
        <w:r w:rsidR="00297323" w:rsidRPr="009D788A">
          <w:rPr>
            <w:webHidden/>
          </w:rPr>
          <w:fldChar w:fldCharType="end"/>
        </w:r>
      </w:hyperlink>
    </w:p>
    <w:p w:rsidR="00297323" w:rsidRPr="009D788A" w:rsidRDefault="003C2705">
      <w:pPr>
        <w:pStyle w:val="TOC1"/>
        <w:tabs>
          <w:tab w:val="left" w:pos="440"/>
          <w:tab w:val="right" w:leader="dot" w:pos="9350"/>
        </w:tabs>
        <w:rPr>
          <w:rFonts w:eastAsiaTheme="minorEastAsia"/>
        </w:rPr>
      </w:pPr>
      <w:hyperlink w:anchor="_Toc473723520" w:history="1">
        <w:r w:rsidR="00297323" w:rsidRPr="009D788A">
          <w:t>4.</w:t>
        </w:r>
        <w:r w:rsidR="00297323" w:rsidRPr="009D788A">
          <w:rPr>
            <w:rFonts w:eastAsiaTheme="minorEastAsia"/>
          </w:rPr>
          <w:tab/>
        </w:r>
        <w:r w:rsidR="00297323" w:rsidRPr="009D788A">
          <w:t>SELECT-FROM-WHERE</w:t>
        </w:r>
        <w:r w:rsidR="00297323" w:rsidRPr="009D788A">
          <w:rPr>
            <w:webHidden/>
          </w:rPr>
          <w:tab/>
        </w:r>
        <w:r w:rsidR="00297323" w:rsidRPr="009D788A">
          <w:rPr>
            <w:webHidden/>
          </w:rPr>
          <w:fldChar w:fldCharType="begin"/>
        </w:r>
        <w:r w:rsidR="00297323" w:rsidRPr="009D788A">
          <w:rPr>
            <w:webHidden/>
          </w:rPr>
          <w:instrText xml:space="preserve"> PAGEREF _Toc473723520 \h </w:instrText>
        </w:r>
        <w:r w:rsidR="00297323" w:rsidRPr="009D788A">
          <w:rPr>
            <w:webHidden/>
          </w:rPr>
        </w:r>
        <w:r w:rsidR="00297323" w:rsidRPr="009D788A">
          <w:rPr>
            <w:webHidden/>
          </w:rPr>
          <w:fldChar w:fldCharType="separate"/>
        </w:r>
        <w:r w:rsidR="00297323" w:rsidRPr="009D788A">
          <w:rPr>
            <w:webHidden/>
          </w:rPr>
          <w:t>3</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1" w:history="1">
        <w:r w:rsidR="00297323" w:rsidRPr="009D788A">
          <w:t>Most Basic Select:</w:t>
        </w:r>
        <w:r w:rsidR="00297323" w:rsidRPr="009D788A">
          <w:rPr>
            <w:webHidden/>
          </w:rPr>
          <w:tab/>
        </w:r>
        <w:r w:rsidR="00297323" w:rsidRPr="009D788A">
          <w:rPr>
            <w:webHidden/>
          </w:rPr>
          <w:fldChar w:fldCharType="begin"/>
        </w:r>
        <w:r w:rsidR="00297323" w:rsidRPr="009D788A">
          <w:rPr>
            <w:webHidden/>
          </w:rPr>
          <w:instrText xml:space="preserve"> PAGEREF _Toc473723521 \h </w:instrText>
        </w:r>
        <w:r w:rsidR="00297323" w:rsidRPr="009D788A">
          <w:rPr>
            <w:webHidden/>
          </w:rPr>
        </w:r>
        <w:r w:rsidR="00297323" w:rsidRPr="009D788A">
          <w:rPr>
            <w:webHidden/>
          </w:rPr>
          <w:fldChar w:fldCharType="separate"/>
        </w:r>
        <w:r w:rsidR="00297323" w:rsidRPr="009D788A">
          <w:rPr>
            <w:webHidden/>
          </w:rPr>
          <w:t>3</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2" w:history="1">
        <w:r w:rsidR="00297323" w:rsidRPr="009D788A">
          <w:t>Retrieving certain Columns from Select</w:t>
        </w:r>
        <w:r w:rsidR="00297323" w:rsidRPr="009D788A">
          <w:rPr>
            <w:webHidden/>
          </w:rPr>
          <w:tab/>
        </w:r>
        <w:r w:rsidR="00297323" w:rsidRPr="009D788A">
          <w:rPr>
            <w:webHidden/>
          </w:rPr>
          <w:fldChar w:fldCharType="begin"/>
        </w:r>
        <w:r w:rsidR="00297323" w:rsidRPr="009D788A">
          <w:rPr>
            <w:webHidden/>
          </w:rPr>
          <w:instrText xml:space="preserve"> PAGEREF _Toc473723522 \h </w:instrText>
        </w:r>
        <w:r w:rsidR="00297323" w:rsidRPr="009D788A">
          <w:rPr>
            <w:webHidden/>
          </w:rPr>
        </w:r>
        <w:r w:rsidR="00297323" w:rsidRPr="009D788A">
          <w:rPr>
            <w:webHidden/>
          </w:rPr>
          <w:fldChar w:fldCharType="separate"/>
        </w:r>
        <w:r w:rsidR="00297323" w:rsidRPr="009D788A">
          <w:rPr>
            <w:webHidden/>
          </w:rPr>
          <w:t>4</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3" w:history="1">
        <w:r w:rsidR="00297323" w:rsidRPr="009D788A">
          <w:t>Retrieving certain Rows from Select- WHERE CLAUSE</w:t>
        </w:r>
        <w:r w:rsidR="00297323" w:rsidRPr="009D788A">
          <w:rPr>
            <w:webHidden/>
          </w:rPr>
          <w:tab/>
        </w:r>
        <w:r w:rsidR="00297323" w:rsidRPr="009D788A">
          <w:rPr>
            <w:webHidden/>
          </w:rPr>
          <w:fldChar w:fldCharType="begin"/>
        </w:r>
        <w:r w:rsidR="00297323" w:rsidRPr="009D788A">
          <w:rPr>
            <w:webHidden/>
          </w:rPr>
          <w:instrText xml:space="preserve"> PAGEREF _Toc473723523 \h </w:instrText>
        </w:r>
        <w:r w:rsidR="00297323" w:rsidRPr="009D788A">
          <w:rPr>
            <w:webHidden/>
          </w:rPr>
        </w:r>
        <w:r w:rsidR="00297323" w:rsidRPr="009D788A">
          <w:rPr>
            <w:webHidden/>
          </w:rPr>
          <w:fldChar w:fldCharType="separate"/>
        </w:r>
        <w:r w:rsidR="00297323" w:rsidRPr="009D788A">
          <w:rPr>
            <w:webHidden/>
          </w:rPr>
          <w:t>4</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4" w:history="1">
        <w:r w:rsidR="00297323" w:rsidRPr="009D788A">
          <w:t>Renaming Resulting Column</w:t>
        </w:r>
        <w:r w:rsidR="00297323" w:rsidRPr="009D788A">
          <w:rPr>
            <w:webHidden/>
          </w:rPr>
          <w:tab/>
        </w:r>
        <w:r w:rsidR="00297323" w:rsidRPr="009D788A">
          <w:rPr>
            <w:webHidden/>
          </w:rPr>
          <w:fldChar w:fldCharType="begin"/>
        </w:r>
        <w:r w:rsidR="00297323" w:rsidRPr="009D788A">
          <w:rPr>
            <w:webHidden/>
          </w:rPr>
          <w:instrText xml:space="preserve"> PAGEREF _Toc473723524 \h </w:instrText>
        </w:r>
        <w:r w:rsidR="00297323" w:rsidRPr="009D788A">
          <w:rPr>
            <w:webHidden/>
          </w:rPr>
        </w:r>
        <w:r w:rsidR="00297323" w:rsidRPr="009D788A">
          <w:rPr>
            <w:webHidden/>
          </w:rPr>
          <w:fldChar w:fldCharType="separate"/>
        </w:r>
        <w:r w:rsidR="00297323" w:rsidRPr="009D788A">
          <w:rPr>
            <w:webHidden/>
          </w:rPr>
          <w:t>4</w:t>
        </w:r>
        <w:r w:rsidR="00297323" w:rsidRPr="009D788A">
          <w:rPr>
            <w:webHidden/>
          </w:rPr>
          <w:fldChar w:fldCharType="end"/>
        </w:r>
      </w:hyperlink>
    </w:p>
    <w:p w:rsidR="00297323" w:rsidRPr="009D788A" w:rsidRDefault="003C2705">
      <w:pPr>
        <w:pStyle w:val="TOC1"/>
        <w:tabs>
          <w:tab w:val="left" w:pos="440"/>
          <w:tab w:val="right" w:leader="dot" w:pos="9350"/>
        </w:tabs>
        <w:rPr>
          <w:rFonts w:eastAsiaTheme="minorEastAsia"/>
        </w:rPr>
      </w:pPr>
      <w:hyperlink w:anchor="_Toc473723525" w:history="1">
        <w:r w:rsidR="00297323" w:rsidRPr="009D788A">
          <w:rPr>
            <w:rFonts w:eastAsia="Calibri"/>
          </w:rPr>
          <w:t>5.</w:t>
        </w:r>
        <w:r w:rsidR="00297323" w:rsidRPr="009D788A">
          <w:rPr>
            <w:rFonts w:eastAsiaTheme="minorEastAsia"/>
          </w:rPr>
          <w:tab/>
        </w:r>
        <w:r w:rsidR="00297323" w:rsidRPr="009D788A">
          <w:rPr>
            <w:rFonts w:eastAsia="Calibri"/>
          </w:rPr>
          <w:t>Order by Clause</w:t>
        </w:r>
        <w:r w:rsidR="00297323" w:rsidRPr="009D788A">
          <w:rPr>
            <w:webHidden/>
          </w:rPr>
          <w:tab/>
        </w:r>
        <w:r w:rsidR="00297323" w:rsidRPr="009D788A">
          <w:rPr>
            <w:webHidden/>
          </w:rPr>
          <w:fldChar w:fldCharType="begin"/>
        </w:r>
        <w:r w:rsidR="00297323" w:rsidRPr="009D788A">
          <w:rPr>
            <w:webHidden/>
          </w:rPr>
          <w:instrText xml:space="preserve"> PAGEREF _Toc473723525 \h </w:instrText>
        </w:r>
        <w:r w:rsidR="00297323" w:rsidRPr="009D788A">
          <w:rPr>
            <w:webHidden/>
          </w:rPr>
        </w:r>
        <w:r w:rsidR="00297323" w:rsidRPr="009D788A">
          <w:rPr>
            <w:webHidden/>
          </w:rPr>
          <w:fldChar w:fldCharType="separate"/>
        </w:r>
        <w:r w:rsidR="00297323" w:rsidRPr="009D788A">
          <w:rPr>
            <w:webHidden/>
          </w:rPr>
          <w:t>5</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6" w:history="1">
        <w:r w:rsidR="00297323" w:rsidRPr="009D788A">
          <w:rPr>
            <w:rFonts w:eastAsia="Calibri"/>
          </w:rPr>
          <w:t>TOP Clause</w:t>
        </w:r>
        <w:r w:rsidR="00297323" w:rsidRPr="009D788A">
          <w:rPr>
            <w:webHidden/>
          </w:rPr>
          <w:tab/>
        </w:r>
        <w:r w:rsidR="00297323" w:rsidRPr="009D788A">
          <w:rPr>
            <w:webHidden/>
          </w:rPr>
          <w:fldChar w:fldCharType="begin"/>
        </w:r>
        <w:r w:rsidR="00297323" w:rsidRPr="009D788A">
          <w:rPr>
            <w:webHidden/>
          </w:rPr>
          <w:instrText xml:space="preserve"> PAGEREF _Toc473723526 \h </w:instrText>
        </w:r>
        <w:r w:rsidR="00297323" w:rsidRPr="009D788A">
          <w:rPr>
            <w:webHidden/>
          </w:rPr>
        </w:r>
        <w:r w:rsidR="00297323" w:rsidRPr="009D788A">
          <w:rPr>
            <w:webHidden/>
          </w:rPr>
          <w:fldChar w:fldCharType="separate"/>
        </w:r>
        <w:r w:rsidR="00297323" w:rsidRPr="009D788A">
          <w:rPr>
            <w:webHidden/>
          </w:rPr>
          <w:t>5</w:t>
        </w:r>
        <w:r w:rsidR="00297323" w:rsidRPr="009D788A">
          <w:rPr>
            <w:webHidden/>
          </w:rPr>
          <w:fldChar w:fldCharType="end"/>
        </w:r>
      </w:hyperlink>
    </w:p>
    <w:p w:rsidR="00297323" w:rsidRPr="009D788A" w:rsidRDefault="003C2705">
      <w:pPr>
        <w:pStyle w:val="TOC1"/>
        <w:tabs>
          <w:tab w:val="left" w:pos="440"/>
          <w:tab w:val="right" w:leader="dot" w:pos="9350"/>
        </w:tabs>
        <w:rPr>
          <w:rFonts w:eastAsiaTheme="minorEastAsia"/>
        </w:rPr>
      </w:pPr>
      <w:hyperlink w:anchor="_Toc473723527" w:history="1">
        <w:r w:rsidR="00297323" w:rsidRPr="009D788A">
          <w:rPr>
            <w:rFonts w:eastAsia="Calibri"/>
          </w:rPr>
          <w:t>6.</w:t>
        </w:r>
        <w:r w:rsidR="00297323" w:rsidRPr="009D788A">
          <w:rPr>
            <w:rFonts w:eastAsiaTheme="minorEastAsia"/>
          </w:rPr>
          <w:tab/>
        </w:r>
        <w:r w:rsidR="00297323" w:rsidRPr="009D788A">
          <w:rPr>
            <w:rFonts w:eastAsia="Calibri"/>
          </w:rPr>
          <w:t>Join Operation</w:t>
        </w:r>
        <w:r w:rsidR="00297323" w:rsidRPr="009D788A">
          <w:rPr>
            <w:webHidden/>
          </w:rPr>
          <w:tab/>
        </w:r>
        <w:r w:rsidR="00297323" w:rsidRPr="009D788A">
          <w:rPr>
            <w:webHidden/>
          </w:rPr>
          <w:fldChar w:fldCharType="begin"/>
        </w:r>
        <w:r w:rsidR="00297323" w:rsidRPr="009D788A">
          <w:rPr>
            <w:webHidden/>
          </w:rPr>
          <w:instrText xml:space="preserve"> PAGEREF _Toc473723527 \h </w:instrText>
        </w:r>
        <w:r w:rsidR="00297323" w:rsidRPr="009D788A">
          <w:rPr>
            <w:webHidden/>
          </w:rPr>
        </w:r>
        <w:r w:rsidR="00297323" w:rsidRPr="009D788A">
          <w:rPr>
            <w:webHidden/>
          </w:rPr>
          <w:fldChar w:fldCharType="separate"/>
        </w:r>
        <w:r w:rsidR="00297323" w:rsidRPr="009D788A">
          <w:rPr>
            <w:webHidden/>
          </w:rPr>
          <w:t>6</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8" w:history="1">
        <w:r w:rsidR="00297323" w:rsidRPr="009D788A">
          <w:rPr>
            <w:rFonts w:eastAsia="DejaVu Sans"/>
          </w:rPr>
          <w:t>Inner Join:</w:t>
        </w:r>
        <w:r w:rsidR="00297323" w:rsidRPr="009D788A">
          <w:rPr>
            <w:webHidden/>
          </w:rPr>
          <w:tab/>
        </w:r>
        <w:r w:rsidR="00297323" w:rsidRPr="009D788A">
          <w:rPr>
            <w:webHidden/>
          </w:rPr>
          <w:fldChar w:fldCharType="begin"/>
        </w:r>
        <w:r w:rsidR="00297323" w:rsidRPr="009D788A">
          <w:rPr>
            <w:webHidden/>
          </w:rPr>
          <w:instrText xml:space="preserve"> PAGEREF _Toc473723528 \h </w:instrText>
        </w:r>
        <w:r w:rsidR="00297323" w:rsidRPr="009D788A">
          <w:rPr>
            <w:webHidden/>
          </w:rPr>
        </w:r>
        <w:r w:rsidR="00297323" w:rsidRPr="009D788A">
          <w:rPr>
            <w:webHidden/>
          </w:rPr>
          <w:fldChar w:fldCharType="separate"/>
        </w:r>
        <w:r w:rsidR="00297323" w:rsidRPr="009D788A">
          <w:rPr>
            <w:webHidden/>
          </w:rPr>
          <w:t>6</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29" w:history="1">
        <w:r w:rsidR="00297323" w:rsidRPr="009D788A">
          <w:rPr>
            <w:rFonts w:eastAsia="Calibri"/>
          </w:rPr>
          <w:t>Left/Right/Full Outer Join</w:t>
        </w:r>
        <w:r w:rsidR="00297323" w:rsidRPr="009D788A">
          <w:rPr>
            <w:webHidden/>
          </w:rPr>
          <w:tab/>
        </w:r>
        <w:r w:rsidR="00297323" w:rsidRPr="009D788A">
          <w:rPr>
            <w:webHidden/>
          </w:rPr>
          <w:fldChar w:fldCharType="begin"/>
        </w:r>
        <w:r w:rsidR="00297323" w:rsidRPr="009D788A">
          <w:rPr>
            <w:webHidden/>
          </w:rPr>
          <w:instrText xml:space="preserve"> PAGEREF _Toc473723529 \h </w:instrText>
        </w:r>
        <w:r w:rsidR="00297323" w:rsidRPr="009D788A">
          <w:rPr>
            <w:webHidden/>
          </w:rPr>
        </w:r>
        <w:r w:rsidR="00297323" w:rsidRPr="009D788A">
          <w:rPr>
            <w:webHidden/>
          </w:rPr>
          <w:fldChar w:fldCharType="separate"/>
        </w:r>
        <w:r w:rsidR="00297323" w:rsidRPr="009D788A">
          <w:rPr>
            <w:webHidden/>
          </w:rPr>
          <w:t>7</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30" w:history="1">
        <w:r w:rsidR="00297323" w:rsidRPr="009D788A">
          <w:rPr>
            <w:rFonts w:eastAsia="Calibri"/>
          </w:rPr>
          <w:t>Cross Join</w:t>
        </w:r>
        <w:r w:rsidR="00297323" w:rsidRPr="009D788A">
          <w:rPr>
            <w:webHidden/>
          </w:rPr>
          <w:tab/>
        </w:r>
        <w:r w:rsidR="00297323" w:rsidRPr="009D788A">
          <w:rPr>
            <w:webHidden/>
          </w:rPr>
          <w:fldChar w:fldCharType="begin"/>
        </w:r>
        <w:r w:rsidR="00297323" w:rsidRPr="009D788A">
          <w:rPr>
            <w:webHidden/>
          </w:rPr>
          <w:instrText xml:space="preserve"> PAGEREF _Toc473723530 \h </w:instrText>
        </w:r>
        <w:r w:rsidR="00297323" w:rsidRPr="009D788A">
          <w:rPr>
            <w:webHidden/>
          </w:rPr>
        </w:r>
        <w:r w:rsidR="00297323" w:rsidRPr="009D788A">
          <w:rPr>
            <w:webHidden/>
          </w:rPr>
          <w:fldChar w:fldCharType="separate"/>
        </w:r>
        <w:r w:rsidR="00297323" w:rsidRPr="009D788A">
          <w:rPr>
            <w:webHidden/>
          </w:rPr>
          <w:t>8</w:t>
        </w:r>
        <w:r w:rsidR="00297323" w:rsidRPr="009D788A">
          <w:rPr>
            <w:webHidden/>
          </w:rPr>
          <w:fldChar w:fldCharType="end"/>
        </w:r>
      </w:hyperlink>
    </w:p>
    <w:p w:rsidR="00297323" w:rsidRPr="009D788A" w:rsidRDefault="003C2705">
      <w:pPr>
        <w:pStyle w:val="TOC2"/>
        <w:tabs>
          <w:tab w:val="right" w:leader="dot" w:pos="9350"/>
        </w:tabs>
        <w:rPr>
          <w:rFonts w:eastAsiaTheme="minorEastAsia"/>
        </w:rPr>
      </w:pPr>
      <w:hyperlink w:anchor="_Toc473723531" w:history="1">
        <w:r w:rsidR="00297323" w:rsidRPr="009D788A">
          <w:rPr>
            <w:rFonts w:eastAsia="Calibri"/>
          </w:rPr>
          <w:t>Joining More than two tables</w:t>
        </w:r>
        <w:r w:rsidR="00297323" w:rsidRPr="009D788A">
          <w:rPr>
            <w:webHidden/>
          </w:rPr>
          <w:tab/>
        </w:r>
        <w:r w:rsidR="00297323" w:rsidRPr="009D788A">
          <w:rPr>
            <w:webHidden/>
          </w:rPr>
          <w:fldChar w:fldCharType="begin"/>
        </w:r>
        <w:r w:rsidR="00297323" w:rsidRPr="009D788A">
          <w:rPr>
            <w:webHidden/>
          </w:rPr>
          <w:instrText xml:space="preserve"> PAGEREF _Toc473723531 \h </w:instrText>
        </w:r>
        <w:r w:rsidR="00297323" w:rsidRPr="009D788A">
          <w:rPr>
            <w:webHidden/>
          </w:rPr>
        </w:r>
        <w:r w:rsidR="00297323" w:rsidRPr="009D788A">
          <w:rPr>
            <w:webHidden/>
          </w:rPr>
          <w:fldChar w:fldCharType="separate"/>
        </w:r>
        <w:r w:rsidR="00297323" w:rsidRPr="009D788A">
          <w:rPr>
            <w:webHidden/>
          </w:rPr>
          <w:t>8</w:t>
        </w:r>
        <w:r w:rsidR="00297323" w:rsidRPr="009D788A">
          <w:rPr>
            <w:webHidden/>
          </w:rPr>
          <w:fldChar w:fldCharType="end"/>
        </w:r>
      </w:hyperlink>
    </w:p>
    <w:p w:rsidR="00297323" w:rsidRPr="009D788A" w:rsidRDefault="003C2705">
      <w:pPr>
        <w:pStyle w:val="TOC1"/>
        <w:tabs>
          <w:tab w:val="right" w:leader="dot" w:pos="9350"/>
        </w:tabs>
        <w:rPr>
          <w:rFonts w:eastAsiaTheme="minorEastAsia"/>
        </w:rPr>
      </w:pPr>
      <w:hyperlink w:anchor="_Toc473723532" w:history="1">
        <w:r w:rsidR="00297323" w:rsidRPr="009D788A">
          <w:t>References</w:t>
        </w:r>
        <w:r w:rsidR="00297323" w:rsidRPr="009D788A">
          <w:rPr>
            <w:webHidden/>
          </w:rPr>
          <w:tab/>
        </w:r>
        <w:r w:rsidR="00297323" w:rsidRPr="009D788A">
          <w:rPr>
            <w:webHidden/>
          </w:rPr>
          <w:fldChar w:fldCharType="begin"/>
        </w:r>
        <w:r w:rsidR="00297323" w:rsidRPr="009D788A">
          <w:rPr>
            <w:webHidden/>
          </w:rPr>
          <w:instrText xml:space="preserve"> PAGEREF _Toc473723532 \h </w:instrText>
        </w:r>
        <w:r w:rsidR="00297323" w:rsidRPr="009D788A">
          <w:rPr>
            <w:webHidden/>
          </w:rPr>
        </w:r>
        <w:r w:rsidR="00297323" w:rsidRPr="009D788A">
          <w:rPr>
            <w:webHidden/>
          </w:rPr>
          <w:fldChar w:fldCharType="separate"/>
        </w:r>
        <w:r w:rsidR="00297323" w:rsidRPr="009D788A">
          <w:rPr>
            <w:webHidden/>
          </w:rPr>
          <w:t>9</w:t>
        </w:r>
        <w:r w:rsidR="00297323" w:rsidRPr="009D788A">
          <w:rPr>
            <w:webHidden/>
          </w:rPr>
          <w:fldChar w:fldCharType="end"/>
        </w:r>
      </w:hyperlink>
    </w:p>
    <w:p w:rsidR="00BF4423" w:rsidRPr="009D788A" w:rsidRDefault="00BF4423">
      <w:r w:rsidRPr="009D788A">
        <w:fldChar w:fldCharType="end"/>
      </w:r>
    </w:p>
    <w:p w:rsidR="00BF4423" w:rsidRPr="009D788A" w:rsidRDefault="00BF4423" w:rsidP="005C60F2">
      <w:pPr>
        <w:spacing w:after="160" w:line="259" w:lineRule="auto"/>
      </w:pPr>
      <w:r w:rsidRPr="009D788A">
        <w:br w:type="page"/>
      </w:r>
    </w:p>
    <w:p w:rsidR="00BF4423" w:rsidRPr="009D788A" w:rsidRDefault="00BF4423" w:rsidP="0078733A">
      <w:pPr>
        <w:pStyle w:val="Heading1"/>
      </w:pPr>
      <w:bookmarkStart w:id="1" w:name="_Toc473723517"/>
      <w:r w:rsidRPr="009D788A">
        <w:lastRenderedPageBreak/>
        <w:t>Objective</w:t>
      </w:r>
      <w:bookmarkEnd w:id="1"/>
    </w:p>
    <w:p w:rsidR="000A765B" w:rsidRPr="009D788A" w:rsidRDefault="000A765B" w:rsidP="000F1DD5">
      <w:pPr>
        <w:rPr>
          <w:rFonts w:eastAsia="DejaVu Sans"/>
        </w:rPr>
      </w:pPr>
      <w:r w:rsidRPr="009D788A">
        <w:rPr>
          <w:rFonts w:eastAsia="DejaVu Sans"/>
        </w:rPr>
        <w:t xml:space="preserve">The purpose of this manual is to get stared with data retrieval queries, starting from Simple Select-From-Where, going towards Join operation, and then covering Order by clause. </w:t>
      </w:r>
    </w:p>
    <w:p w:rsidR="000A765B" w:rsidRPr="009D788A" w:rsidRDefault="000A765B" w:rsidP="000A765B">
      <w:pPr>
        <w:pStyle w:val="Heading1"/>
        <w:rPr>
          <w:rFonts w:eastAsia="DejaVu Sans"/>
        </w:rPr>
      </w:pPr>
      <w:bookmarkStart w:id="2" w:name="_Toc473723518"/>
      <w:r w:rsidRPr="009D788A">
        <w:rPr>
          <w:rFonts w:eastAsia="DejaVu Sans"/>
        </w:rPr>
        <w:t>Pre-requisites</w:t>
      </w:r>
      <w:bookmarkEnd w:id="2"/>
      <w:r w:rsidRPr="009D788A">
        <w:rPr>
          <w:rFonts w:eastAsia="DejaVu Sans"/>
        </w:rPr>
        <w:t xml:space="preserve"> </w:t>
      </w:r>
    </w:p>
    <w:p w:rsidR="000A765B" w:rsidRPr="009D788A" w:rsidRDefault="000A765B" w:rsidP="000A765B">
      <w:pPr>
        <w:pStyle w:val="ListParagraph"/>
        <w:numPr>
          <w:ilvl w:val="0"/>
          <w:numId w:val="17"/>
        </w:numPr>
        <w:rPr>
          <w:rFonts w:eastAsia="DejaVu Sans"/>
        </w:rPr>
      </w:pPr>
      <w:r w:rsidRPr="009D788A">
        <w:rPr>
          <w:rFonts w:eastAsia="DejaVu Sans"/>
        </w:rPr>
        <w:t>Lab 2 manual, on how to get started with MS-SQL server.</w:t>
      </w:r>
    </w:p>
    <w:p w:rsidR="000A765B" w:rsidRPr="009D788A" w:rsidRDefault="000A765B" w:rsidP="000A765B">
      <w:pPr>
        <w:pStyle w:val="ListParagraph"/>
        <w:numPr>
          <w:ilvl w:val="0"/>
          <w:numId w:val="17"/>
        </w:numPr>
        <w:rPr>
          <w:rFonts w:eastAsia="DejaVu Sans"/>
        </w:rPr>
      </w:pPr>
      <w:r w:rsidRPr="009D788A">
        <w:rPr>
          <w:rFonts w:eastAsia="DejaVu Sans"/>
        </w:rPr>
        <w:t>How Select From Where clause work.</w:t>
      </w:r>
    </w:p>
    <w:p w:rsidR="000A765B" w:rsidRPr="009D788A" w:rsidRDefault="000A765B" w:rsidP="000A765B">
      <w:pPr>
        <w:pStyle w:val="ListParagraph"/>
        <w:numPr>
          <w:ilvl w:val="0"/>
          <w:numId w:val="17"/>
        </w:numPr>
        <w:rPr>
          <w:rFonts w:eastAsia="DejaVu Sans"/>
        </w:rPr>
      </w:pPr>
      <w:r w:rsidRPr="009D788A">
        <w:rPr>
          <w:rFonts w:eastAsia="DejaVu Sans"/>
        </w:rPr>
        <w:t>How Joining and all its type work.</w:t>
      </w:r>
    </w:p>
    <w:p w:rsidR="000A765B" w:rsidRPr="009D788A" w:rsidRDefault="000A765B" w:rsidP="002D6686">
      <w:pPr>
        <w:pStyle w:val="ListParagraph"/>
        <w:numPr>
          <w:ilvl w:val="0"/>
          <w:numId w:val="17"/>
        </w:numPr>
        <w:rPr>
          <w:rFonts w:eastAsia="DejaVu Sans"/>
        </w:rPr>
      </w:pPr>
      <w:r w:rsidRPr="009D788A">
        <w:rPr>
          <w:rFonts w:eastAsia="DejaVu Sans"/>
        </w:rPr>
        <w:t>How Order by clause works.</w:t>
      </w:r>
    </w:p>
    <w:p w:rsidR="00A95AC0" w:rsidRPr="009D788A" w:rsidRDefault="00A95AC0" w:rsidP="002D6686">
      <w:pPr>
        <w:pStyle w:val="ListParagraph"/>
        <w:numPr>
          <w:ilvl w:val="0"/>
          <w:numId w:val="17"/>
        </w:numPr>
        <w:rPr>
          <w:rFonts w:eastAsia="DejaVu Sans"/>
        </w:rPr>
      </w:pPr>
      <w:r w:rsidRPr="009D788A">
        <w:rPr>
          <w:rFonts w:eastAsia="DejaVu Sans"/>
        </w:rPr>
        <w:t>Chapter 1, Lesson 1 and Lesson 2 from Microsoft SQL Server 2008 Database Development</w:t>
      </w:r>
      <w:r w:rsidR="00551C7A" w:rsidRPr="009D788A">
        <w:rPr>
          <w:rFonts w:eastAsia="DejaVu Sans"/>
        </w:rPr>
        <w:t>.</w:t>
      </w:r>
    </w:p>
    <w:p w:rsidR="000F1DD5" w:rsidRPr="009D788A" w:rsidRDefault="00BF4423" w:rsidP="000F1DD5">
      <w:pPr>
        <w:pStyle w:val="Heading1"/>
      </w:pPr>
      <w:bookmarkStart w:id="3" w:name="_Toc473723519"/>
      <w:r w:rsidRPr="009D788A">
        <w:t>Task Distribution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0F1DD5" w:rsidRPr="009D788A" w:rsidTr="00C05C9C">
        <w:tc>
          <w:tcPr>
            <w:tcW w:w="4674" w:type="dxa"/>
            <w:shd w:val="clear" w:color="auto" w:fill="auto"/>
          </w:tcPr>
          <w:p w:rsidR="000F1DD5" w:rsidRPr="009D788A" w:rsidRDefault="000B4555" w:rsidP="000F1DD5">
            <w:r w:rsidRPr="009D788A">
              <w:t>Total Time</w:t>
            </w:r>
          </w:p>
        </w:tc>
        <w:tc>
          <w:tcPr>
            <w:tcW w:w="4676" w:type="dxa"/>
            <w:shd w:val="clear" w:color="auto" w:fill="auto"/>
          </w:tcPr>
          <w:p w:rsidR="000F1DD5" w:rsidRPr="009D788A" w:rsidRDefault="000B4555" w:rsidP="000F1DD5">
            <w:r w:rsidRPr="009D788A">
              <w:t>170 Minutes</w:t>
            </w:r>
          </w:p>
        </w:tc>
      </w:tr>
      <w:tr w:rsidR="000F1DD5" w:rsidRPr="009D788A" w:rsidTr="00C05C9C">
        <w:tc>
          <w:tcPr>
            <w:tcW w:w="4674" w:type="dxa"/>
            <w:shd w:val="clear" w:color="auto" w:fill="auto"/>
          </w:tcPr>
          <w:p w:rsidR="000F1DD5" w:rsidRPr="009D788A" w:rsidRDefault="00C05C9C" w:rsidP="000F1DD5">
            <w:r w:rsidRPr="009D788A">
              <w:t>Select from where</w:t>
            </w:r>
          </w:p>
        </w:tc>
        <w:tc>
          <w:tcPr>
            <w:tcW w:w="4676" w:type="dxa"/>
            <w:shd w:val="clear" w:color="auto" w:fill="auto"/>
          </w:tcPr>
          <w:p w:rsidR="000F1DD5" w:rsidRPr="009D788A" w:rsidRDefault="00C05C9C" w:rsidP="00C05C9C">
            <w:r w:rsidRPr="009D788A">
              <w:t>15 min</w:t>
            </w:r>
          </w:p>
        </w:tc>
      </w:tr>
      <w:tr w:rsidR="004E4311" w:rsidRPr="009D788A" w:rsidTr="00C05C9C">
        <w:tc>
          <w:tcPr>
            <w:tcW w:w="4674" w:type="dxa"/>
            <w:shd w:val="clear" w:color="auto" w:fill="auto"/>
          </w:tcPr>
          <w:p w:rsidR="004E4311" w:rsidRPr="009D788A" w:rsidRDefault="004E4311" w:rsidP="004E4311">
            <w:r w:rsidRPr="009D788A">
              <w:t xml:space="preserve">Order by </w:t>
            </w:r>
          </w:p>
        </w:tc>
        <w:tc>
          <w:tcPr>
            <w:tcW w:w="4676" w:type="dxa"/>
            <w:shd w:val="clear" w:color="auto" w:fill="auto"/>
          </w:tcPr>
          <w:p w:rsidR="004E4311" w:rsidRPr="009D788A" w:rsidRDefault="004E4311" w:rsidP="004E4311">
            <w:r w:rsidRPr="009D788A">
              <w:t>15 Minutes</w:t>
            </w:r>
          </w:p>
        </w:tc>
      </w:tr>
      <w:tr w:rsidR="000F1DD5" w:rsidRPr="009D788A" w:rsidTr="00C05C9C">
        <w:tc>
          <w:tcPr>
            <w:tcW w:w="4674" w:type="dxa"/>
            <w:shd w:val="clear" w:color="auto" w:fill="auto"/>
          </w:tcPr>
          <w:p w:rsidR="000F1DD5" w:rsidRPr="009D788A" w:rsidRDefault="004E4311" w:rsidP="000F1DD5">
            <w:r w:rsidRPr="009D788A">
              <w:t xml:space="preserve">Joining </w:t>
            </w:r>
          </w:p>
        </w:tc>
        <w:tc>
          <w:tcPr>
            <w:tcW w:w="4676" w:type="dxa"/>
            <w:shd w:val="clear" w:color="auto" w:fill="auto"/>
          </w:tcPr>
          <w:p w:rsidR="000F1DD5" w:rsidRPr="009D788A" w:rsidRDefault="004E4311" w:rsidP="00C05C9C">
            <w:r w:rsidRPr="009D788A">
              <w:t>30 Minutes</w:t>
            </w:r>
          </w:p>
        </w:tc>
      </w:tr>
      <w:tr w:rsidR="00C05C9C" w:rsidRPr="009D788A" w:rsidTr="00C05C9C">
        <w:tc>
          <w:tcPr>
            <w:tcW w:w="4674" w:type="dxa"/>
            <w:shd w:val="clear" w:color="auto" w:fill="auto"/>
          </w:tcPr>
          <w:p w:rsidR="00C05C9C" w:rsidRPr="009D788A" w:rsidRDefault="00C05C9C" w:rsidP="00C05C9C">
            <w:r w:rsidRPr="009D788A">
              <w:t>Exercise</w:t>
            </w:r>
          </w:p>
        </w:tc>
        <w:tc>
          <w:tcPr>
            <w:tcW w:w="4676" w:type="dxa"/>
            <w:shd w:val="clear" w:color="auto" w:fill="auto"/>
          </w:tcPr>
          <w:p w:rsidR="00C05C9C" w:rsidRPr="009D788A" w:rsidRDefault="00C05C9C" w:rsidP="00C05C9C">
            <w:r w:rsidRPr="009D788A">
              <w:t>90 Minutes</w:t>
            </w:r>
          </w:p>
        </w:tc>
      </w:tr>
      <w:tr w:rsidR="00C05C9C" w:rsidRPr="009D788A" w:rsidTr="00C05C9C">
        <w:tc>
          <w:tcPr>
            <w:tcW w:w="4674" w:type="dxa"/>
            <w:shd w:val="clear" w:color="auto" w:fill="auto"/>
          </w:tcPr>
          <w:p w:rsidR="00C05C9C" w:rsidRPr="009D788A" w:rsidRDefault="00983E1C" w:rsidP="00C05C9C">
            <w:r w:rsidRPr="009D788A">
              <w:t xml:space="preserve">Evaluation </w:t>
            </w:r>
          </w:p>
        </w:tc>
        <w:tc>
          <w:tcPr>
            <w:tcW w:w="4676" w:type="dxa"/>
            <w:shd w:val="clear" w:color="auto" w:fill="auto"/>
          </w:tcPr>
          <w:p w:rsidR="00C05C9C" w:rsidRPr="009D788A" w:rsidRDefault="00983E1C" w:rsidP="00C05C9C">
            <w:r w:rsidRPr="009D788A">
              <w:t xml:space="preserve">Last 20 </w:t>
            </w:r>
            <w:r w:rsidR="00A5158F" w:rsidRPr="009D788A">
              <w:t>Minutes</w:t>
            </w:r>
          </w:p>
        </w:tc>
      </w:tr>
    </w:tbl>
    <w:p w:rsidR="000F1DD5" w:rsidRPr="009D788A" w:rsidRDefault="000F1DD5" w:rsidP="000F1DD5"/>
    <w:p w:rsidR="00BF4423" w:rsidRPr="009D788A" w:rsidRDefault="00BF4423" w:rsidP="00BF4423"/>
    <w:p w:rsidR="000B4555" w:rsidRPr="009D788A" w:rsidRDefault="00BF4423" w:rsidP="0078733A">
      <w:pPr>
        <w:pStyle w:val="Heading1"/>
      </w:pPr>
      <w:r w:rsidRPr="009D788A">
        <w:br w:type="page"/>
      </w:r>
      <w:bookmarkStart w:id="4" w:name="_Toc473723520"/>
      <w:r w:rsidR="00A95AC0" w:rsidRPr="009D788A">
        <w:lastRenderedPageBreak/>
        <w:t>SELECT-FROM-WHERE</w:t>
      </w:r>
      <w:bookmarkEnd w:id="4"/>
    </w:p>
    <w:p w:rsidR="00A95AC0" w:rsidRPr="009D788A" w:rsidRDefault="00A95AC0" w:rsidP="00A95AC0">
      <w:r w:rsidRPr="009D788A">
        <w:t xml:space="preserve">Select from where is equivalent to projection and </w:t>
      </w:r>
      <w:r w:rsidR="00B33213" w:rsidRPr="009D788A">
        <w:t>selection in Relational Algebra, it will give output in form of a table.</w:t>
      </w:r>
    </w:p>
    <w:p w:rsidR="00B33213" w:rsidRPr="009D788A" w:rsidRDefault="00B33213" w:rsidP="00A95AC0">
      <w:r w:rsidRPr="009D788A">
        <w:t xml:space="preserve">The most basic select statement includes Select and </w:t>
      </w:r>
      <w:r w:rsidR="00BB306F" w:rsidRPr="009D788A">
        <w:t>from</w:t>
      </w:r>
      <w:r w:rsidRPr="009D788A">
        <w:t xml:space="preserve"> clause, and it will retrieve all columns and rows from the table. </w:t>
      </w:r>
    </w:p>
    <w:p w:rsidR="00BB306F" w:rsidRPr="009D788A" w:rsidRDefault="00BB306F" w:rsidP="00A95AC0">
      <w:r w:rsidRPr="009D788A">
        <w:t>We will use the following schema and database for the examples. Script to create this schema is given in Lab3Example</w:t>
      </w:r>
      <w:r w:rsidR="00B643F1" w:rsidRPr="009D788A">
        <w:t>Schema</w:t>
      </w:r>
      <w:r w:rsidRPr="009D788A">
        <w:t>.sql file</w:t>
      </w:r>
    </w:p>
    <w:p w:rsidR="00A71492" w:rsidRPr="009D788A" w:rsidRDefault="00A71492" w:rsidP="00A95AC0"/>
    <w:p w:rsidR="00BB306F" w:rsidRPr="009D788A" w:rsidRDefault="00A71492" w:rsidP="00A71492">
      <w:pPr>
        <w:jc w:val="center"/>
      </w:pPr>
      <w:r w:rsidRPr="009D788A">
        <w:rPr>
          <w:noProof/>
        </w:rPr>
        <w:drawing>
          <wp:inline distT="0" distB="0" distL="0" distR="0">
            <wp:extent cx="4733925" cy="3324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324225"/>
                    </a:xfrm>
                    <a:prstGeom prst="rect">
                      <a:avLst/>
                    </a:prstGeom>
                    <a:noFill/>
                    <a:ln>
                      <a:solidFill>
                        <a:schemeClr val="tx1"/>
                      </a:solidFill>
                    </a:ln>
                  </pic:spPr>
                </pic:pic>
              </a:graphicData>
            </a:graphic>
          </wp:inline>
        </w:drawing>
      </w:r>
    </w:p>
    <w:p w:rsidR="00B33213" w:rsidRPr="009D788A" w:rsidRDefault="00B33213" w:rsidP="00DF6349">
      <w:pPr>
        <w:pStyle w:val="Heading2"/>
      </w:pPr>
      <w:bookmarkStart w:id="5" w:name="_Toc473723521"/>
      <w:r w:rsidRPr="009D788A">
        <w:t>Most Basic Select:</w:t>
      </w:r>
      <w:bookmarkEnd w:id="5"/>
    </w:p>
    <w:p w:rsidR="00B33213" w:rsidRPr="009D788A" w:rsidRDefault="00B33213" w:rsidP="00B33213">
      <w:pPr>
        <w:autoSpaceDE w:val="0"/>
        <w:autoSpaceDN w:val="0"/>
        <w:adjustRightInd w:val="0"/>
        <w:jc w:val="left"/>
        <w:rPr>
          <w:rFonts w:eastAsia="Calibri"/>
        </w:rPr>
      </w:pPr>
      <w:r w:rsidRPr="009D788A">
        <w:rPr>
          <w:rFonts w:eastAsia="Calibri"/>
        </w:rPr>
        <w:t>SELECT *</w:t>
      </w:r>
    </w:p>
    <w:p w:rsidR="00B33213" w:rsidRPr="009D788A" w:rsidRDefault="00B33213" w:rsidP="00B33213">
      <w:pPr>
        <w:rPr>
          <w:rFonts w:eastAsia="Calibri"/>
        </w:rPr>
      </w:pPr>
      <w:r w:rsidRPr="009D788A">
        <w:rPr>
          <w:rFonts w:eastAsia="Calibri"/>
        </w:rPr>
        <w:t>FROM &lt;tableName&gt;</w:t>
      </w:r>
    </w:p>
    <w:p w:rsidR="00B33213" w:rsidRPr="009D788A" w:rsidRDefault="00B33213" w:rsidP="00B33213">
      <w:pPr>
        <w:rPr>
          <w:rFonts w:eastAsia="Calibri"/>
        </w:rPr>
      </w:pPr>
    </w:p>
    <w:p w:rsidR="00B33213" w:rsidRPr="009D788A" w:rsidRDefault="00A71492" w:rsidP="00B33213">
      <w:r w:rsidRPr="009D788A">
        <w:rPr>
          <w:rFonts w:eastAsia="Calibri"/>
          <w:noProof/>
        </w:rPr>
        <mc:AlternateContent>
          <mc:Choice Requires="wps">
            <w:drawing>
              <wp:anchor distT="45720" distB="45720" distL="114300" distR="114300" simplePos="0" relativeHeight="251659264" behindDoc="0" locked="0" layoutInCell="1" allowOverlap="1" wp14:anchorId="0B684358" wp14:editId="39EC2DDB">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rsidR="00A71492" w:rsidRDefault="00A71492">
                            <w:pPr>
                              <w:rPr>
                                <w:noProof/>
                              </w:rPr>
                            </w:pPr>
                            <w:r>
                              <w:rPr>
                                <w:noProof/>
                              </w:rPr>
                              <w:t xml:space="preserve">Try this </w:t>
                            </w:r>
                          </w:p>
                          <w:p w:rsidR="00A71492" w:rsidRDefault="00A71492">
                            <w:r>
                              <w:rPr>
                                <w:noProof/>
                              </w:rPr>
                              <w:drawing>
                                <wp:inline distT="0" distB="0" distL="0" distR="0" wp14:anchorId="32FD436E" wp14:editId="6B525E78">
                                  <wp:extent cx="2512332" cy="276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188" cy="277089"/>
                                          </a:xfrm>
                                          <a:prstGeom prst="rect">
                                            <a:avLst/>
                                          </a:prstGeom>
                                        </pic:spPr>
                                      </pic:pic>
                                    </a:graphicData>
                                  </a:graphic>
                                </wp:inline>
                              </w:drawing>
                            </w:r>
                          </w:p>
                          <w:p w:rsidR="00A71492" w:rsidRDefault="00A71492"/>
                          <w:p w:rsidR="00A71492" w:rsidRDefault="00A71492">
                            <w:r>
                              <w:t>Results</w:t>
                            </w:r>
                          </w:p>
                          <w:p w:rsidR="00A71492" w:rsidRDefault="00A71492"/>
                          <w:p w:rsidR="00A71492" w:rsidRDefault="00A71492">
                            <w:r>
                              <w:rPr>
                                <w:noProof/>
                              </w:rPr>
                              <w:drawing>
                                <wp:inline distT="0" distB="0" distL="0" distR="0" wp14:anchorId="6C4B4AFB" wp14:editId="3347B7A7">
                                  <wp:extent cx="3116041"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957" cy="10105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684358" id="_x0000_t202" coordsize="21600,21600" o:spt="202" path="m,l,21600r21600,l21600,xe">
                <v:stroke joinstyle="miter"/>
                <v:path gradientshapeok="t" o:connecttype="rect"/>
              </v:shapetype>
              <v:shape id="Text Box 2" o:spid="_x0000_s1026" type="#_x0000_t202" style="position:absolute;left:0;text-align:left;margin-left:6.75pt;margin-top:25.8pt;width:459.75pt;height:16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" fillcolor="#d5dce4 [671]">
                <v:textbox>
                  <w:txbxContent>
                    <w:p w:rsidR="00A71492" w:rsidRDefault="00A71492">
                      <w:pPr>
                        <w:rPr>
                          <w:noProof/>
                        </w:rPr>
                      </w:pPr>
                      <w:r>
                        <w:rPr>
                          <w:noProof/>
                        </w:rPr>
                        <w:t xml:space="preserve">Try this </w:t>
                      </w:r>
                    </w:p>
                    <w:p w:rsidR="00A71492" w:rsidRDefault="00A71492">
                      <w:r>
                        <w:rPr>
                          <w:noProof/>
                        </w:rPr>
                        <w:drawing>
                          <wp:inline distT="0" distB="0" distL="0" distR="0" wp14:anchorId="32FD436E" wp14:editId="6B525E78">
                            <wp:extent cx="2512332" cy="276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188" cy="277089"/>
                                    </a:xfrm>
                                    <a:prstGeom prst="rect">
                                      <a:avLst/>
                                    </a:prstGeom>
                                  </pic:spPr>
                                </pic:pic>
                              </a:graphicData>
                            </a:graphic>
                          </wp:inline>
                        </w:drawing>
                      </w:r>
                    </w:p>
                    <w:p w:rsidR="00A71492" w:rsidRDefault="00A71492"/>
                    <w:p w:rsidR="00A71492" w:rsidRDefault="00A71492">
                      <w:r>
                        <w:t>Results</w:t>
                      </w:r>
                    </w:p>
                    <w:p w:rsidR="00A71492" w:rsidRDefault="00A71492"/>
                    <w:p w:rsidR="00A71492" w:rsidRDefault="00A71492">
                      <w:r>
                        <w:rPr>
                          <w:noProof/>
                        </w:rPr>
                        <w:drawing>
                          <wp:inline distT="0" distB="0" distL="0" distR="0" wp14:anchorId="6C4B4AFB" wp14:editId="3347B7A7">
                            <wp:extent cx="3116041"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957" cy="1010595"/>
                                    </a:xfrm>
                                    <a:prstGeom prst="rect">
                                      <a:avLst/>
                                    </a:prstGeom>
                                  </pic:spPr>
                                </pic:pic>
                              </a:graphicData>
                            </a:graphic>
                          </wp:inline>
                        </w:drawing>
                      </w:r>
                    </w:p>
                  </w:txbxContent>
                </v:textbox>
                <w10:wrap type="square"/>
              </v:shape>
            </w:pict>
          </mc:Fallback>
        </mc:AlternateContent>
      </w:r>
      <w:r w:rsidR="00B33213" w:rsidRPr="009D788A">
        <w:rPr>
          <w:rFonts w:eastAsia="Calibri"/>
        </w:rPr>
        <w:t>* after select means that all columns  will be retrieved</w:t>
      </w:r>
    </w:p>
    <w:p w:rsidR="00B33213" w:rsidRPr="009D788A" w:rsidRDefault="00B33213" w:rsidP="00B33213">
      <w:pPr>
        <w:pStyle w:val="Heading2"/>
      </w:pPr>
      <w:bookmarkStart w:id="6" w:name="_Toc473723522"/>
      <w:r w:rsidRPr="009D788A">
        <w:lastRenderedPageBreak/>
        <w:t>Retrieving certain Columns from Select</w:t>
      </w:r>
      <w:bookmarkEnd w:id="6"/>
    </w:p>
    <w:p w:rsidR="00B33213" w:rsidRPr="009D788A" w:rsidRDefault="00B33213" w:rsidP="00A95AC0">
      <w:r w:rsidRPr="009D788A">
        <w:t>To retrieve only certain columns give a comma separated list of those columns after Select keyword</w:t>
      </w:r>
    </w:p>
    <w:p w:rsidR="00A71492" w:rsidRPr="009D788A" w:rsidRDefault="00A71492" w:rsidP="00B33213">
      <w:pPr>
        <w:autoSpaceDE w:val="0"/>
        <w:autoSpaceDN w:val="0"/>
        <w:adjustRightInd w:val="0"/>
        <w:jc w:val="left"/>
        <w:rPr>
          <w:rFonts w:eastAsia="Calibri"/>
        </w:rPr>
      </w:pPr>
    </w:p>
    <w:p w:rsidR="00B33213" w:rsidRPr="009D788A" w:rsidRDefault="00B33213" w:rsidP="00B33213">
      <w:pPr>
        <w:autoSpaceDE w:val="0"/>
        <w:autoSpaceDN w:val="0"/>
        <w:adjustRightInd w:val="0"/>
        <w:jc w:val="left"/>
        <w:rPr>
          <w:rFonts w:eastAsia="Calibri"/>
        </w:rPr>
      </w:pPr>
      <w:r w:rsidRPr="009D788A">
        <w:rPr>
          <w:rFonts w:eastAsia="Calibri"/>
        </w:rPr>
        <w:t>SELECT ColumnX, ColumnY, ColumnZ</w:t>
      </w:r>
    </w:p>
    <w:p w:rsidR="00B33213" w:rsidRPr="009D788A" w:rsidRDefault="00B33213" w:rsidP="00B33213">
      <w:pPr>
        <w:autoSpaceDE w:val="0"/>
        <w:autoSpaceDN w:val="0"/>
        <w:adjustRightInd w:val="0"/>
        <w:jc w:val="left"/>
        <w:rPr>
          <w:rFonts w:eastAsia="Calibri"/>
        </w:rPr>
      </w:pPr>
      <w:r w:rsidRPr="009D788A">
        <w:rPr>
          <w:rFonts w:eastAsia="Calibri"/>
        </w:rPr>
        <w:t>FROM &lt;tableName&gt;</w:t>
      </w:r>
    </w:p>
    <w:p w:rsidR="00A71492" w:rsidRPr="009D788A" w:rsidRDefault="00A71492" w:rsidP="00B33213">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1312" behindDoc="0" locked="0" layoutInCell="1" allowOverlap="1" wp14:anchorId="5A0CD69D" wp14:editId="39922458">
                <wp:simplePos x="0" y="0"/>
                <wp:positionH relativeFrom="column">
                  <wp:posOffset>0</wp:posOffset>
                </wp:positionH>
                <wp:positionV relativeFrom="paragraph">
                  <wp:posOffset>188595</wp:posOffset>
                </wp:positionV>
                <wp:extent cx="5838825" cy="21050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rsidR="00A71492" w:rsidRDefault="00A71492" w:rsidP="00A71492">
                            <w:pPr>
                              <w:rPr>
                                <w:noProof/>
                              </w:rPr>
                            </w:pPr>
                            <w:r>
                              <w:rPr>
                                <w:noProof/>
                              </w:rPr>
                              <w:t xml:space="preserve">Try this </w:t>
                            </w:r>
                          </w:p>
                          <w:p w:rsidR="00A71492" w:rsidRDefault="00A71492" w:rsidP="00A71492">
                            <w:r>
                              <w:rPr>
                                <w:noProof/>
                              </w:rPr>
                              <w:drawing>
                                <wp:inline distT="0" distB="0" distL="0" distR="0" wp14:anchorId="6EB1B549" wp14:editId="24E57783">
                                  <wp:extent cx="29146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304800"/>
                                          </a:xfrm>
                                          <a:prstGeom prst="rect">
                                            <a:avLst/>
                                          </a:prstGeom>
                                        </pic:spPr>
                                      </pic:pic>
                                    </a:graphicData>
                                  </a:graphic>
                                </wp:inline>
                              </w:drawing>
                            </w:r>
                          </w:p>
                          <w:p w:rsidR="00A71492" w:rsidRDefault="00A71492" w:rsidP="00A71492"/>
                          <w:p w:rsidR="00A71492" w:rsidRDefault="00A71492" w:rsidP="00A71492">
                            <w:r>
                              <w:t>Results</w:t>
                            </w:r>
                          </w:p>
                          <w:p w:rsidR="00A71492" w:rsidRDefault="00A71492" w:rsidP="00A71492"/>
                          <w:p w:rsidR="00A71492" w:rsidRDefault="00A71492" w:rsidP="00A71492">
                            <w:r>
                              <w:rPr>
                                <w:noProof/>
                              </w:rPr>
                              <w:drawing>
                                <wp:inline distT="0" distB="0" distL="0" distR="0" wp14:anchorId="5E9F6B78" wp14:editId="6C484806">
                                  <wp:extent cx="290512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CD69D" id="_x0000_s1027" type="#_x0000_t202" style="position:absolute;margin-left:0;margin-top:14.85pt;width:459.75pt;height:16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" fillcolor="#d5dce4 [671]">
                <v:textbox>
                  <w:txbxContent>
                    <w:p w:rsidR="00A71492" w:rsidRDefault="00A71492" w:rsidP="00A71492">
                      <w:pPr>
                        <w:rPr>
                          <w:noProof/>
                        </w:rPr>
                      </w:pPr>
                      <w:r>
                        <w:rPr>
                          <w:noProof/>
                        </w:rPr>
                        <w:t xml:space="preserve">Try this </w:t>
                      </w:r>
                    </w:p>
                    <w:p w:rsidR="00A71492" w:rsidRDefault="00A71492" w:rsidP="00A71492">
                      <w:r>
                        <w:rPr>
                          <w:noProof/>
                        </w:rPr>
                        <w:drawing>
                          <wp:inline distT="0" distB="0" distL="0" distR="0" wp14:anchorId="6EB1B549" wp14:editId="24E57783">
                            <wp:extent cx="29146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304800"/>
                                    </a:xfrm>
                                    <a:prstGeom prst="rect">
                                      <a:avLst/>
                                    </a:prstGeom>
                                  </pic:spPr>
                                </pic:pic>
                              </a:graphicData>
                            </a:graphic>
                          </wp:inline>
                        </w:drawing>
                      </w:r>
                    </w:p>
                    <w:p w:rsidR="00A71492" w:rsidRDefault="00A71492" w:rsidP="00A71492"/>
                    <w:p w:rsidR="00A71492" w:rsidRDefault="00A71492" w:rsidP="00A71492">
                      <w:r>
                        <w:t>Results</w:t>
                      </w:r>
                    </w:p>
                    <w:p w:rsidR="00A71492" w:rsidRDefault="00A71492" w:rsidP="00A71492"/>
                    <w:p w:rsidR="00A71492" w:rsidRDefault="00A71492" w:rsidP="00A71492">
                      <w:r>
                        <w:rPr>
                          <w:noProof/>
                        </w:rPr>
                        <w:drawing>
                          <wp:inline distT="0" distB="0" distL="0" distR="0" wp14:anchorId="5E9F6B78" wp14:editId="6C484806">
                            <wp:extent cx="290512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1123950"/>
                                    </a:xfrm>
                                    <a:prstGeom prst="rect">
                                      <a:avLst/>
                                    </a:prstGeom>
                                  </pic:spPr>
                                </pic:pic>
                              </a:graphicData>
                            </a:graphic>
                          </wp:inline>
                        </w:drawing>
                      </w:r>
                    </w:p>
                  </w:txbxContent>
                </v:textbox>
                <w10:wrap type="square"/>
              </v:shape>
            </w:pict>
          </mc:Fallback>
        </mc:AlternateContent>
      </w:r>
    </w:p>
    <w:p w:rsidR="00DF6349" w:rsidRPr="009D788A" w:rsidRDefault="00DF6349" w:rsidP="00DF6349">
      <w:pPr>
        <w:pStyle w:val="Heading2"/>
      </w:pPr>
      <w:bookmarkStart w:id="7" w:name="_Toc473723523"/>
      <w:r w:rsidRPr="009D788A">
        <w:t>Retrieving certain Rows from Select</w:t>
      </w:r>
      <w:r w:rsidR="00A71492" w:rsidRPr="009D788A">
        <w:t>- WHERE CLAUSE</w:t>
      </w:r>
      <w:bookmarkEnd w:id="7"/>
    </w:p>
    <w:p w:rsidR="00DF6349" w:rsidRPr="009D788A" w:rsidRDefault="00DF6349" w:rsidP="00DF6349">
      <w:r w:rsidRPr="009D788A">
        <w:t>Like Selection in RA, rows are filter in SQL using WHERE clause, rows that fulfill where clause conditions will be projected in result. Where clause can put condition on original columns of tables mentioned on from clause, or derived columns.</w:t>
      </w:r>
    </w:p>
    <w:p w:rsidR="00DF6349" w:rsidRPr="009D788A" w:rsidRDefault="00DF6349" w:rsidP="00DF6349"/>
    <w:p w:rsidR="00DF6349" w:rsidRPr="009D788A" w:rsidRDefault="00DF6349" w:rsidP="00DF6349">
      <w:pPr>
        <w:autoSpaceDE w:val="0"/>
        <w:autoSpaceDN w:val="0"/>
        <w:adjustRightInd w:val="0"/>
        <w:jc w:val="left"/>
        <w:rPr>
          <w:rFonts w:eastAsia="Calibri"/>
        </w:rPr>
      </w:pPr>
      <w:r w:rsidRPr="009D788A">
        <w:rPr>
          <w:rFonts w:eastAsia="Calibri"/>
        </w:rPr>
        <w:t>SELECT *</w:t>
      </w:r>
    </w:p>
    <w:p w:rsidR="00DF6349" w:rsidRPr="009D788A" w:rsidRDefault="00DF6349" w:rsidP="00DF6349">
      <w:pPr>
        <w:autoSpaceDE w:val="0"/>
        <w:autoSpaceDN w:val="0"/>
        <w:adjustRightInd w:val="0"/>
        <w:jc w:val="left"/>
        <w:rPr>
          <w:rFonts w:eastAsia="Calibri"/>
        </w:rPr>
      </w:pPr>
      <w:r w:rsidRPr="009D788A">
        <w:rPr>
          <w:rFonts w:eastAsia="Calibri"/>
        </w:rPr>
        <w:t>FROM &lt;tableName&gt;</w:t>
      </w:r>
    </w:p>
    <w:p w:rsidR="00A71492" w:rsidRPr="009D788A" w:rsidRDefault="00A71492" w:rsidP="00DF6349">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3360" behindDoc="0" locked="0" layoutInCell="1" allowOverlap="1" wp14:anchorId="5B834F0E" wp14:editId="577CBA01">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rsidR="00A71492" w:rsidRDefault="00A71492" w:rsidP="00A71492">
                            <w:pPr>
                              <w:rPr>
                                <w:noProof/>
                              </w:rPr>
                            </w:pPr>
                            <w:r>
                              <w:rPr>
                                <w:noProof/>
                              </w:rPr>
                              <w:t xml:space="preserve">Try this </w:t>
                            </w:r>
                          </w:p>
                          <w:p w:rsidR="00A71492" w:rsidRDefault="00A71492" w:rsidP="00A71492">
                            <w:r>
                              <w:rPr>
                                <w:noProof/>
                              </w:rPr>
                              <w:drawing>
                                <wp:inline distT="0" distB="0" distL="0" distR="0" wp14:anchorId="716D70EE" wp14:editId="0E924BC1">
                                  <wp:extent cx="4914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552450"/>
                                          </a:xfrm>
                                          <a:prstGeom prst="rect">
                                            <a:avLst/>
                                          </a:prstGeom>
                                        </pic:spPr>
                                      </pic:pic>
                                    </a:graphicData>
                                  </a:graphic>
                                </wp:inline>
                              </w:drawing>
                            </w:r>
                          </w:p>
                          <w:p w:rsidR="00A71492" w:rsidRDefault="00A71492" w:rsidP="00A71492"/>
                          <w:p w:rsidR="00A71492" w:rsidRDefault="00A71492" w:rsidP="00A71492">
                            <w:r>
                              <w:t>Results</w:t>
                            </w:r>
                          </w:p>
                          <w:p w:rsidR="00A71492" w:rsidRDefault="00A71492" w:rsidP="00A71492">
                            <w:r>
                              <w:rPr>
                                <w:noProof/>
                              </w:rPr>
                              <w:drawing>
                                <wp:inline distT="0" distB="0" distL="0" distR="0" wp14:anchorId="1D70F72B" wp14:editId="11C6EE1D">
                                  <wp:extent cx="27908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34F0E" id="_x0000_s1028" type="#_x0000_t202" style="position:absolute;margin-left:0;margin-top:26.15pt;width:459.75pt;height:17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" fillcolor="#d5dce4 [671]">
                <v:textbox>
                  <w:txbxContent>
                    <w:p w:rsidR="00A71492" w:rsidRDefault="00A71492" w:rsidP="00A71492">
                      <w:pPr>
                        <w:rPr>
                          <w:noProof/>
                        </w:rPr>
                      </w:pPr>
                      <w:r>
                        <w:rPr>
                          <w:noProof/>
                        </w:rPr>
                        <w:t xml:space="preserve">Try this </w:t>
                      </w:r>
                    </w:p>
                    <w:p w:rsidR="00A71492" w:rsidRDefault="00A71492" w:rsidP="00A71492">
                      <w:r>
                        <w:rPr>
                          <w:noProof/>
                        </w:rPr>
                        <w:drawing>
                          <wp:inline distT="0" distB="0" distL="0" distR="0" wp14:anchorId="716D70EE" wp14:editId="0E924BC1">
                            <wp:extent cx="4914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552450"/>
                                    </a:xfrm>
                                    <a:prstGeom prst="rect">
                                      <a:avLst/>
                                    </a:prstGeom>
                                  </pic:spPr>
                                </pic:pic>
                              </a:graphicData>
                            </a:graphic>
                          </wp:inline>
                        </w:drawing>
                      </w:r>
                    </w:p>
                    <w:p w:rsidR="00A71492" w:rsidRDefault="00A71492" w:rsidP="00A71492"/>
                    <w:p w:rsidR="00A71492" w:rsidRDefault="00A71492" w:rsidP="00A71492">
                      <w:r>
                        <w:t>Results</w:t>
                      </w:r>
                    </w:p>
                    <w:p w:rsidR="00A71492" w:rsidRDefault="00A71492" w:rsidP="00A71492">
                      <w:r>
                        <w:rPr>
                          <w:noProof/>
                        </w:rPr>
                        <w:drawing>
                          <wp:inline distT="0" distB="0" distL="0" distR="0" wp14:anchorId="1D70F72B" wp14:editId="11C6EE1D">
                            <wp:extent cx="27908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sidR="00DF6349" w:rsidRPr="009D788A">
        <w:rPr>
          <w:rFonts w:eastAsia="Calibri"/>
        </w:rPr>
        <w:t>where &lt;conditions&gt;</w:t>
      </w:r>
    </w:p>
    <w:p w:rsidR="00A71492" w:rsidRPr="009D788A" w:rsidRDefault="00A71492" w:rsidP="00DF6349">
      <w:pPr>
        <w:autoSpaceDE w:val="0"/>
        <w:autoSpaceDN w:val="0"/>
        <w:adjustRightInd w:val="0"/>
        <w:jc w:val="left"/>
        <w:rPr>
          <w:rFonts w:eastAsia="Calibri"/>
        </w:rPr>
      </w:pPr>
    </w:p>
    <w:p w:rsidR="00B33213" w:rsidRPr="009D788A" w:rsidRDefault="00B33213" w:rsidP="00B33213">
      <w:pPr>
        <w:pStyle w:val="Heading2"/>
      </w:pPr>
      <w:bookmarkStart w:id="8" w:name="_Toc473723524"/>
      <w:r w:rsidRPr="009D788A">
        <w:lastRenderedPageBreak/>
        <w:t>Renaming Resulting Column</w:t>
      </w:r>
      <w:bookmarkEnd w:id="8"/>
    </w:p>
    <w:p w:rsidR="00B33213" w:rsidRPr="009D788A" w:rsidRDefault="00B33213" w:rsidP="00B33213">
      <w:r w:rsidRPr="009D788A">
        <w:t>You can rename a column in result by using AS keyword also called Alias</w:t>
      </w:r>
      <w:r w:rsidR="004E4311" w:rsidRPr="009D788A">
        <w:t>. T</w:t>
      </w:r>
      <w:r w:rsidRPr="009D788A">
        <w:t>he scope of this renaming is only to that select query</w:t>
      </w:r>
      <w:r w:rsidR="00DF6349" w:rsidRPr="009D788A">
        <w:t>, this is useful in joining where more than one table have same column names.</w:t>
      </w:r>
    </w:p>
    <w:p w:rsidR="00450314" w:rsidRPr="009D788A" w:rsidRDefault="00450314" w:rsidP="00B33213"/>
    <w:p w:rsidR="00B33213" w:rsidRPr="009D788A" w:rsidRDefault="00B33213" w:rsidP="00B33213"/>
    <w:p w:rsidR="00B33213" w:rsidRPr="009D788A" w:rsidRDefault="00B33213" w:rsidP="00B33213">
      <w:pPr>
        <w:autoSpaceDE w:val="0"/>
        <w:autoSpaceDN w:val="0"/>
        <w:adjustRightInd w:val="0"/>
        <w:jc w:val="left"/>
        <w:rPr>
          <w:rFonts w:eastAsia="Calibri"/>
        </w:rPr>
      </w:pPr>
      <w:r w:rsidRPr="009D788A">
        <w:rPr>
          <w:rFonts w:eastAsia="Calibri"/>
        </w:rPr>
        <w:t>SELECT ColumnX as X , ColumnY as Y, ColumnZ</w:t>
      </w:r>
    </w:p>
    <w:p w:rsidR="00B33213" w:rsidRPr="009D788A" w:rsidRDefault="00B33213" w:rsidP="00B33213">
      <w:pPr>
        <w:rPr>
          <w:rFonts w:eastAsia="Calibri"/>
        </w:rPr>
      </w:pPr>
      <w:r w:rsidRPr="009D788A">
        <w:rPr>
          <w:rFonts w:eastAsia="Calibri"/>
        </w:rPr>
        <w:t>FROM &lt;tableName&gt; as Table1</w:t>
      </w:r>
    </w:p>
    <w:p w:rsidR="00450314" w:rsidRPr="009D788A" w:rsidRDefault="00450314" w:rsidP="00B33213">
      <w:pPr>
        <w:rPr>
          <w:rFonts w:eastAsia="Calibri"/>
        </w:rPr>
      </w:pPr>
    </w:p>
    <w:p w:rsidR="00450314" w:rsidRPr="009D788A" w:rsidRDefault="00450314" w:rsidP="00B33213">
      <w:pPr>
        <w:rPr>
          <w:rFonts w:eastAsia="Calibri"/>
        </w:rPr>
      </w:pPr>
      <w:r w:rsidRPr="009D788A">
        <w:rPr>
          <w:rFonts w:eastAsia="Calibri"/>
          <w:noProof/>
        </w:rPr>
        <mc:AlternateContent>
          <mc:Choice Requires="wps">
            <w:drawing>
              <wp:anchor distT="45720" distB="45720" distL="114300" distR="114300" simplePos="0" relativeHeight="251665408" behindDoc="0" locked="0" layoutInCell="1" allowOverlap="1" wp14:anchorId="510FA545" wp14:editId="60443802">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rsidR="00450314" w:rsidRDefault="00450314" w:rsidP="00450314">
                            <w:pPr>
                              <w:rPr>
                                <w:noProof/>
                              </w:rPr>
                            </w:pPr>
                            <w:r>
                              <w:rPr>
                                <w:noProof/>
                              </w:rPr>
                              <w:t xml:space="preserve">Try this </w:t>
                            </w:r>
                          </w:p>
                          <w:p w:rsidR="00450314" w:rsidRDefault="00450314" w:rsidP="00450314">
                            <w:r>
                              <w:rPr>
                                <w:noProof/>
                              </w:rPr>
                              <w:drawing>
                                <wp:inline distT="0" distB="0" distL="0" distR="0" wp14:anchorId="2E4B8A05" wp14:editId="22FABF2E">
                                  <wp:extent cx="30099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552450"/>
                                          </a:xfrm>
                                          <a:prstGeom prst="rect">
                                            <a:avLst/>
                                          </a:prstGeom>
                                        </pic:spPr>
                                      </pic:pic>
                                    </a:graphicData>
                                  </a:graphic>
                                </wp:inline>
                              </w:drawing>
                            </w:r>
                          </w:p>
                          <w:p w:rsidR="00450314" w:rsidRDefault="00450314" w:rsidP="00450314"/>
                          <w:p w:rsidR="00450314" w:rsidRDefault="00450314" w:rsidP="00450314">
                            <w:r>
                              <w:t>Results</w:t>
                            </w:r>
                          </w:p>
                          <w:p w:rsidR="00450314" w:rsidRDefault="00450314" w:rsidP="00450314">
                            <w:r>
                              <w:rPr>
                                <w:noProof/>
                              </w:rPr>
                              <w:drawing>
                                <wp:inline distT="0" distB="0" distL="0" distR="0" wp14:anchorId="088507A1" wp14:editId="72825CA3">
                                  <wp:extent cx="25241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FA545" id="_x0000_s1029" type="#_x0000_t202" style="position:absolute;left:0;text-align:left;margin-left:0;margin-top:14.85pt;width:459.75pt;height:17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" fillcolor="#d5dce4 [671]">
                <v:textbox>
                  <w:txbxContent>
                    <w:p w:rsidR="00450314" w:rsidRDefault="00450314" w:rsidP="00450314">
                      <w:pPr>
                        <w:rPr>
                          <w:noProof/>
                        </w:rPr>
                      </w:pPr>
                      <w:r>
                        <w:rPr>
                          <w:noProof/>
                        </w:rPr>
                        <w:t xml:space="preserve">Try this </w:t>
                      </w:r>
                    </w:p>
                    <w:p w:rsidR="00450314" w:rsidRDefault="00450314" w:rsidP="00450314">
                      <w:r>
                        <w:rPr>
                          <w:noProof/>
                        </w:rPr>
                        <w:drawing>
                          <wp:inline distT="0" distB="0" distL="0" distR="0" wp14:anchorId="2E4B8A05" wp14:editId="22FABF2E">
                            <wp:extent cx="30099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552450"/>
                                    </a:xfrm>
                                    <a:prstGeom prst="rect">
                                      <a:avLst/>
                                    </a:prstGeom>
                                  </pic:spPr>
                                </pic:pic>
                              </a:graphicData>
                            </a:graphic>
                          </wp:inline>
                        </w:drawing>
                      </w:r>
                    </w:p>
                    <w:p w:rsidR="00450314" w:rsidRDefault="00450314" w:rsidP="00450314"/>
                    <w:p w:rsidR="00450314" w:rsidRDefault="00450314" w:rsidP="00450314">
                      <w:r>
                        <w:t>Results</w:t>
                      </w:r>
                    </w:p>
                    <w:p w:rsidR="00450314" w:rsidRDefault="00450314" w:rsidP="00450314">
                      <w:r>
                        <w:rPr>
                          <w:noProof/>
                        </w:rPr>
                        <w:drawing>
                          <wp:inline distT="0" distB="0" distL="0" distR="0" wp14:anchorId="088507A1" wp14:editId="72825CA3">
                            <wp:extent cx="25241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p>
    <w:p w:rsidR="004E4311" w:rsidRPr="009D788A" w:rsidRDefault="004E4311" w:rsidP="004E4311">
      <w:pPr>
        <w:pStyle w:val="Heading1"/>
        <w:rPr>
          <w:rFonts w:eastAsia="Calibri"/>
        </w:rPr>
      </w:pPr>
      <w:bookmarkStart w:id="9" w:name="_Toc473723525"/>
      <w:r w:rsidRPr="009D788A">
        <w:rPr>
          <w:rFonts w:eastAsia="Calibri"/>
        </w:rPr>
        <w:t>Order by Clause</w:t>
      </w:r>
      <w:bookmarkEnd w:id="9"/>
    </w:p>
    <w:p w:rsidR="004E4311" w:rsidRPr="009D788A" w:rsidRDefault="004E4311" w:rsidP="004E4311">
      <w:pPr>
        <w:rPr>
          <w:rFonts w:eastAsia="Calibri"/>
        </w:rPr>
      </w:pPr>
      <w:r w:rsidRPr="009D788A">
        <w:rPr>
          <w:rFonts w:eastAsia="Calibri"/>
        </w:rPr>
        <w:t>Order by clause is used to arrange the rows in ascending or descending order of one or more columns</w:t>
      </w:r>
    </w:p>
    <w:p w:rsidR="004E4311" w:rsidRPr="009D788A" w:rsidRDefault="004E4311" w:rsidP="004E4311">
      <w:pPr>
        <w:autoSpaceDE w:val="0"/>
        <w:autoSpaceDN w:val="0"/>
        <w:adjustRightInd w:val="0"/>
        <w:jc w:val="left"/>
        <w:rPr>
          <w:rFonts w:eastAsia="Calibri"/>
        </w:rPr>
      </w:pPr>
      <w:r w:rsidRPr="009D788A">
        <w:rPr>
          <w:rFonts w:eastAsia="Calibri"/>
        </w:rPr>
        <w:t>SELECT ColumnX as X , ColumnY as Y, ColumnZ</w:t>
      </w:r>
    </w:p>
    <w:p w:rsidR="004E4311" w:rsidRPr="009D788A" w:rsidRDefault="004E4311" w:rsidP="004E4311">
      <w:pPr>
        <w:rPr>
          <w:rFonts w:eastAsia="Calibri"/>
        </w:rPr>
      </w:pPr>
      <w:r w:rsidRPr="009D788A">
        <w:rPr>
          <w:rFonts w:eastAsia="Calibri"/>
        </w:rPr>
        <w:t>FROM &lt;tableName&gt; as Table1</w:t>
      </w:r>
    </w:p>
    <w:p w:rsidR="004E4311" w:rsidRPr="009D788A" w:rsidRDefault="005C6AEA" w:rsidP="004E4311">
      <w:pPr>
        <w:rPr>
          <w:rFonts w:eastAsia="Calibri"/>
        </w:rPr>
      </w:pPr>
      <w:r w:rsidRPr="009D788A">
        <w:rPr>
          <w:rFonts w:eastAsia="Calibri"/>
        </w:rPr>
        <w:t>ORDER BY ColumnX asc</w:t>
      </w:r>
      <w:r w:rsidR="00B23355" w:rsidRPr="009D788A">
        <w:rPr>
          <w:rFonts w:eastAsia="Calibri"/>
        </w:rPr>
        <w:t>/desc</w:t>
      </w:r>
      <w:r w:rsidRPr="009D788A">
        <w:rPr>
          <w:rFonts w:eastAsia="Calibri"/>
        </w:rPr>
        <w:t xml:space="preserve">, ColumnZ </w:t>
      </w:r>
      <w:r w:rsidR="00B23355" w:rsidRPr="009D788A">
        <w:rPr>
          <w:rFonts w:eastAsia="Calibri"/>
        </w:rPr>
        <w:t>asc/</w:t>
      </w:r>
      <w:r w:rsidRPr="009D788A">
        <w:rPr>
          <w:rFonts w:eastAsia="Calibri"/>
        </w:rPr>
        <w:t>desc</w:t>
      </w:r>
    </w:p>
    <w:p w:rsidR="00A5335B" w:rsidRPr="009D788A" w:rsidRDefault="00A5335B" w:rsidP="004E4311">
      <w:pPr>
        <w:rPr>
          <w:rFonts w:eastAsia="Calibri"/>
        </w:rPr>
      </w:pPr>
    </w:p>
    <w:p w:rsidR="00A5335B" w:rsidRPr="009D788A" w:rsidRDefault="00A5335B" w:rsidP="004E4311">
      <w:pPr>
        <w:rPr>
          <w:rFonts w:eastAsia="Calibri"/>
        </w:rPr>
      </w:pPr>
      <w:r w:rsidRPr="009D788A">
        <w:rPr>
          <w:rFonts w:eastAsia="Calibri"/>
          <w:noProof/>
        </w:rPr>
        <mc:AlternateContent>
          <mc:Choice Requires="wps">
            <w:drawing>
              <wp:anchor distT="45720" distB="45720" distL="114300" distR="114300" simplePos="0" relativeHeight="251667456" behindDoc="0" locked="0" layoutInCell="1" allowOverlap="1" wp14:anchorId="112790F3" wp14:editId="35F082F5">
                <wp:simplePos x="0" y="0"/>
                <wp:positionH relativeFrom="column">
                  <wp:posOffset>0</wp:posOffset>
                </wp:positionH>
                <wp:positionV relativeFrom="paragraph">
                  <wp:posOffset>187960</wp:posOffset>
                </wp:positionV>
                <wp:extent cx="5838825" cy="22193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rsidR="00A5335B" w:rsidRDefault="00A5335B" w:rsidP="00A5335B">
                            <w:pPr>
                              <w:rPr>
                                <w:noProof/>
                              </w:rPr>
                            </w:pPr>
                            <w:r>
                              <w:rPr>
                                <w:noProof/>
                              </w:rPr>
                              <w:t xml:space="preserve">Try this </w:t>
                            </w:r>
                          </w:p>
                          <w:p w:rsidR="00A5335B" w:rsidRDefault="00A5335B" w:rsidP="00A5335B">
                            <w:r>
                              <w:rPr>
                                <w:noProof/>
                              </w:rPr>
                              <w:drawing>
                                <wp:inline distT="0" distB="0" distL="0" distR="0" wp14:anchorId="4F318E3B" wp14:editId="0E236C39">
                                  <wp:extent cx="3152775" cy="704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2775" cy="704850"/>
                                          </a:xfrm>
                                          <a:prstGeom prst="rect">
                                            <a:avLst/>
                                          </a:prstGeom>
                                        </pic:spPr>
                                      </pic:pic>
                                    </a:graphicData>
                                  </a:graphic>
                                </wp:inline>
                              </w:drawing>
                            </w:r>
                          </w:p>
                          <w:p w:rsidR="00A5335B" w:rsidRDefault="00A5335B" w:rsidP="00A5335B"/>
                          <w:p w:rsidR="00A5335B" w:rsidRDefault="00A5335B" w:rsidP="00A5335B">
                            <w:r>
                              <w:t>Results</w:t>
                            </w:r>
                          </w:p>
                          <w:p w:rsidR="00A5335B" w:rsidRDefault="00A5335B" w:rsidP="00A5335B">
                            <w:r>
                              <w:rPr>
                                <w:noProof/>
                              </w:rPr>
                              <w:drawing>
                                <wp:inline distT="0" distB="0" distL="0" distR="0" wp14:anchorId="2A578599" wp14:editId="5DB1375A">
                                  <wp:extent cx="2476500" cy="110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1104900"/>
                                          </a:xfrm>
                                          <a:prstGeom prst="rect">
                                            <a:avLst/>
                                          </a:prstGeom>
                                        </pic:spPr>
                                      </pic:pic>
                                    </a:graphicData>
                                  </a:graphic>
                                </wp:inline>
                              </w:drawing>
                            </w:r>
                          </w:p>
                          <w:p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790F3" id="_x0000_s1030" type="#_x0000_t202" style="position:absolute;left:0;text-align:left;margin-left:0;margin-top:14.8pt;width:459.75pt;height:17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" fillcolor="#d5dce4 [671]">
                <v:textbox>
                  <w:txbxContent>
                    <w:p w:rsidR="00A5335B" w:rsidRDefault="00A5335B" w:rsidP="00A5335B">
                      <w:pPr>
                        <w:rPr>
                          <w:noProof/>
                        </w:rPr>
                      </w:pPr>
                      <w:r>
                        <w:rPr>
                          <w:noProof/>
                        </w:rPr>
                        <w:t xml:space="preserve">Try this </w:t>
                      </w:r>
                    </w:p>
                    <w:p w:rsidR="00A5335B" w:rsidRDefault="00A5335B" w:rsidP="00A5335B">
                      <w:r>
                        <w:rPr>
                          <w:noProof/>
                        </w:rPr>
                        <w:drawing>
                          <wp:inline distT="0" distB="0" distL="0" distR="0" wp14:anchorId="4F318E3B" wp14:editId="0E236C39">
                            <wp:extent cx="3152775" cy="704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2775" cy="704850"/>
                                    </a:xfrm>
                                    <a:prstGeom prst="rect">
                                      <a:avLst/>
                                    </a:prstGeom>
                                  </pic:spPr>
                                </pic:pic>
                              </a:graphicData>
                            </a:graphic>
                          </wp:inline>
                        </w:drawing>
                      </w:r>
                    </w:p>
                    <w:p w:rsidR="00A5335B" w:rsidRDefault="00A5335B" w:rsidP="00A5335B"/>
                    <w:p w:rsidR="00A5335B" w:rsidRDefault="00A5335B" w:rsidP="00A5335B">
                      <w:r>
                        <w:t>Results</w:t>
                      </w:r>
                    </w:p>
                    <w:p w:rsidR="00A5335B" w:rsidRDefault="00A5335B" w:rsidP="00A5335B">
                      <w:r>
                        <w:rPr>
                          <w:noProof/>
                        </w:rPr>
                        <w:drawing>
                          <wp:inline distT="0" distB="0" distL="0" distR="0" wp14:anchorId="2A578599" wp14:editId="5DB1375A">
                            <wp:extent cx="2476500" cy="110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1104900"/>
                                    </a:xfrm>
                                    <a:prstGeom prst="rect">
                                      <a:avLst/>
                                    </a:prstGeom>
                                  </pic:spPr>
                                </pic:pic>
                              </a:graphicData>
                            </a:graphic>
                          </wp:inline>
                        </w:drawing>
                      </w:r>
                    </w:p>
                    <w:p w:rsidR="00A5335B" w:rsidRDefault="00A5335B" w:rsidP="00A5335B"/>
                  </w:txbxContent>
                </v:textbox>
                <w10:wrap type="square"/>
              </v:shape>
            </w:pict>
          </mc:Fallback>
        </mc:AlternateContent>
      </w:r>
    </w:p>
    <w:p w:rsidR="00DF6349" w:rsidRPr="009D788A" w:rsidRDefault="00DF6349" w:rsidP="00B33213">
      <w:pPr>
        <w:rPr>
          <w:rFonts w:eastAsia="Calibri"/>
        </w:rPr>
      </w:pPr>
    </w:p>
    <w:p w:rsidR="004E4311" w:rsidRPr="009D788A" w:rsidRDefault="00B23355" w:rsidP="00B23355">
      <w:pPr>
        <w:pStyle w:val="Heading2"/>
        <w:rPr>
          <w:rFonts w:eastAsia="Calibri"/>
        </w:rPr>
      </w:pPr>
      <w:bookmarkStart w:id="10" w:name="_Toc473723526"/>
      <w:r w:rsidRPr="009D788A">
        <w:rPr>
          <w:rFonts w:eastAsia="Calibri"/>
        </w:rPr>
        <w:lastRenderedPageBreak/>
        <w:t>TOP Clause</w:t>
      </w:r>
      <w:bookmarkEnd w:id="10"/>
    </w:p>
    <w:p w:rsidR="00B23355" w:rsidRPr="009D788A" w:rsidRDefault="00B23355" w:rsidP="00B23355">
      <w:pPr>
        <w:rPr>
          <w:rFonts w:eastAsia="Calibri"/>
        </w:rPr>
      </w:pPr>
      <w:r w:rsidRPr="009D788A">
        <w:rPr>
          <w:rFonts w:eastAsia="Calibri"/>
        </w:rPr>
        <w:t xml:space="preserve">Top n clause will give you first n rows from result instead of all the rows. </w:t>
      </w:r>
    </w:p>
    <w:p w:rsidR="00B23355" w:rsidRPr="009D788A" w:rsidRDefault="00B23355" w:rsidP="00B23355">
      <w:pPr>
        <w:rPr>
          <w:rFonts w:eastAsia="Calibri"/>
        </w:rPr>
      </w:pPr>
    </w:p>
    <w:p w:rsidR="00A5335B" w:rsidRPr="009D788A" w:rsidRDefault="00A5335B" w:rsidP="00B23355">
      <w:pPr>
        <w:rPr>
          <w:rFonts w:eastAsia="Calibri"/>
        </w:rPr>
      </w:pPr>
    </w:p>
    <w:p w:rsidR="00B23355" w:rsidRPr="009D788A" w:rsidRDefault="00B23355" w:rsidP="00B23355">
      <w:pPr>
        <w:autoSpaceDE w:val="0"/>
        <w:autoSpaceDN w:val="0"/>
        <w:adjustRightInd w:val="0"/>
        <w:jc w:val="left"/>
        <w:rPr>
          <w:rFonts w:eastAsia="Calibri"/>
        </w:rPr>
      </w:pPr>
      <w:r w:rsidRPr="009D788A">
        <w:rPr>
          <w:rFonts w:eastAsia="Calibri"/>
        </w:rPr>
        <w:t>SELECT TOP &lt;n&gt; *</w:t>
      </w:r>
    </w:p>
    <w:p w:rsidR="00B23355" w:rsidRPr="009D788A" w:rsidRDefault="00B23355" w:rsidP="00B23355">
      <w:pPr>
        <w:autoSpaceDE w:val="0"/>
        <w:autoSpaceDN w:val="0"/>
        <w:adjustRightInd w:val="0"/>
        <w:jc w:val="left"/>
        <w:rPr>
          <w:rFonts w:eastAsia="Calibri"/>
        </w:rPr>
      </w:pPr>
      <w:r w:rsidRPr="009D788A">
        <w:rPr>
          <w:rFonts w:eastAsia="Calibri"/>
        </w:rPr>
        <w:t>FROM &lt;tableName&gt;</w:t>
      </w:r>
    </w:p>
    <w:p w:rsidR="00B23355" w:rsidRPr="009D788A" w:rsidRDefault="00B23355" w:rsidP="00B23355">
      <w:pPr>
        <w:autoSpaceDE w:val="0"/>
        <w:autoSpaceDN w:val="0"/>
        <w:adjustRightInd w:val="0"/>
        <w:jc w:val="left"/>
        <w:rPr>
          <w:rFonts w:eastAsia="Calibri"/>
        </w:rPr>
      </w:pPr>
      <w:r w:rsidRPr="009D788A">
        <w:rPr>
          <w:rFonts w:eastAsia="Calibri"/>
        </w:rPr>
        <w:t>where &lt;conditions&gt;</w:t>
      </w:r>
    </w:p>
    <w:p w:rsidR="00A5335B" w:rsidRPr="009D788A" w:rsidRDefault="00B23355" w:rsidP="00B23355">
      <w:pPr>
        <w:rPr>
          <w:rFonts w:eastAsia="Calibri"/>
        </w:rPr>
      </w:pPr>
      <w:r w:rsidRPr="009D788A">
        <w:rPr>
          <w:rFonts w:eastAsia="Calibri"/>
        </w:rPr>
        <w:t>Order by &lt;column Name&gt; asc/desc</w:t>
      </w:r>
    </w:p>
    <w:p w:rsidR="00A5335B" w:rsidRPr="009D788A" w:rsidRDefault="00A5335B" w:rsidP="00B23355">
      <w:pPr>
        <w:rPr>
          <w:rFonts w:eastAsia="Calibri"/>
        </w:rPr>
      </w:pPr>
      <w:r w:rsidRPr="009D788A">
        <w:rPr>
          <w:rFonts w:eastAsia="Calibri"/>
          <w:noProof/>
        </w:rPr>
        <mc:AlternateContent>
          <mc:Choice Requires="wps">
            <w:drawing>
              <wp:anchor distT="45720" distB="45720" distL="114300" distR="114300" simplePos="0" relativeHeight="251669504" behindDoc="0" locked="0" layoutInCell="1" allowOverlap="1" wp14:anchorId="3D462075" wp14:editId="4657F30F">
                <wp:simplePos x="0" y="0"/>
                <wp:positionH relativeFrom="column">
                  <wp:posOffset>0</wp:posOffset>
                </wp:positionH>
                <wp:positionV relativeFrom="paragraph">
                  <wp:posOffset>188595</wp:posOffset>
                </wp:positionV>
                <wp:extent cx="5838825" cy="22193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rsidR="00A5335B" w:rsidRDefault="00A5335B" w:rsidP="00A5335B">
                            <w:r>
                              <w:rPr>
                                <w:noProof/>
                              </w:rPr>
                              <w:t xml:space="preserve">Try this </w:t>
                            </w:r>
                          </w:p>
                          <w:p w:rsidR="00A5335B" w:rsidRDefault="00A5335B" w:rsidP="00A5335B">
                            <w:r>
                              <w:rPr>
                                <w:noProof/>
                              </w:rPr>
                              <w:drawing>
                                <wp:inline distT="0" distB="0" distL="0" distR="0" wp14:anchorId="5CE16F8F" wp14:editId="4F81A354">
                                  <wp:extent cx="3840480" cy="2118995"/>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0480" cy="2118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62075" id="_x0000_s1031" type="#_x0000_t202" style="position:absolute;left:0;text-align:left;margin-left:0;margin-top:14.85pt;width:459.75pt;height:17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" fillcolor="#d5dce4 [671]">
                <v:textbox>
                  <w:txbxContent>
                    <w:p w:rsidR="00A5335B" w:rsidRDefault="00A5335B" w:rsidP="00A5335B">
                      <w:r>
                        <w:rPr>
                          <w:noProof/>
                        </w:rPr>
                        <w:t xml:space="preserve">Try this </w:t>
                      </w:r>
                    </w:p>
                    <w:p w:rsidR="00A5335B" w:rsidRDefault="00A5335B" w:rsidP="00A5335B">
                      <w:r>
                        <w:rPr>
                          <w:noProof/>
                        </w:rPr>
                        <w:drawing>
                          <wp:inline distT="0" distB="0" distL="0" distR="0" wp14:anchorId="5CE16F8F" wp14:editId="4F81A354">
                            <wp:extent cx="3840480" cy="2118995"/>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480" cy="2118995"/>
                                    </a:xfrm>
                                    <a:prstGeom prst="rect">
                                      <a:avLst/>
                                    </a:prstGeom>
                                  </pic:spPr>
                                </pic:pic>
                              </a:graphicData>
                            </a:graphic>
                          </wp:inline>
                        </w:drawing>
                      </w:r>
                    </w:p>
                  </w:txbxContent>
                </v:textbox>
                <w10:wrap type="square"/>
              </v:shape>
            </w:pict>
          </mc:Fallback>
        </mc:AlternateContent>
      </w:r>
    </w:p>
    <w:p w:rsidR="00B23355" w:rsidRPr="009D788A" w:rsidRDefault="00B23355" w:rsidP="00B23355">
      <w:pPr>
        <w:pStyle w:val="Heading1"/>
        <w:rPr>
          <w:rFonts w:eastAsia="Calibri"/>
        </w:rPr>
      </w:pPr>
      <w:bookmarkStart w:id="11" w:name="_Toc473723527"/>
      <w:r w:rsidRPr="009D788A">
        <w:rPr>
          <w:rFonts w:eastAsia="Calibri"/>
        </w:rPr>
        <w:t>Join Operation</w:t>
      </w:r>
      <w:bookmarkEnd w:id="11"/>
    </w:p>
    <w:p w:rsidR="007F0B9F" w:rsidRPr="009D788A" w:rsidRDefault="007F0B9F" w:rsidP="007F0B9F">
      <w:pPr>
        <w:rPr>
          <w:rFonts w:eastAsia="DejaVu Sans"/>
        </w:rPr>
      </w:pPr>
      <w:r w:rsidRPr="009D788A">
        <w:rPr>
          <w:rFonts w:eastAsia="Calibri"/>
        </w:rPr>
        <w:t xml:space="preserve">This section gives sytax details of different types of joining, for futher details read Chapter 1 Lesson 2 </w:t>
      </w:r>
      <w:r w:rsidRPr="009D788A">
        <w:rPr>
          <w:rFonts w:eastAsia="DejaVu Sans"/>
        </w:rPr>
        <w:t xml:space="preserve">Microsoft SQL Server 2008 Database Development. </w:t>
      </w:r>
    </w:p>
    <w:p w:rsidR="007F0B9F" w:rsidRPr="009D788A" w:rsidRDefault="007F0B9F" w:rsidP="007F0B9F">
      <w:pPr>
        <w:rPr>
          <w:rFonts w:eastAsia="DejaVu Sans"/>
        </w:rPr>
      </w:pPr>
      <w:r w:rsidRPr="009D788A">
        <w:rPr>
          <w:rFonts w:eastAsia="DejaVu Sans"/>
        </w:rPr>
        <w:t>We will use the following tables in examples</w:t>
      </w:r>
    </w:p>
    <w:p w:rsidR="007F0B9F" w:rsidRPr="009D788A" w:rsidRDefault="007F0B9F" w:rsidP="00B37F29">
      <w:pPr>
        <w:pStyle w:val="Heading2"/>
        <w:rPr>
          <w:rFonts w:eastAsia="DejaVu Sans"/>
        </w:rPr>
      </w:pPr>
      <w:r w:rsidRPr="009D788A">
        <w:rPr>
          <w:rFonts w:eastAsia="DejaVu Sans"/>
        </w:rPr>
        <w:t xml:space="preserve"> </w:t>
      </w:r>
      <w:bookmarkStart w:id="12" w:name="_Toc473723528"/>
      <w:r w:rsidRPr="009D788A">
        <w:rPr>
          <w:rFonts w:eastAsia="DejaVu Sans"/>
        </w:rPr>
        <w:t>Inner Join:</w:t>
      </w:r>
      <w:bookmarkEnd w:id="12"/>
      <w:r w:rsidRPr="009D788A">
        <w:rPr>
          <w:rFonts w:eastAsia="DejaVu Sans"/>
        </w:rPr>
        <w:t xml:space="preserve"> </w:t>
      </w:r>
    </w:p>
    <w:p w:rsidR="007F0B9F" w:rsidRPr="009D788A" w:rsidRDefault="007F0B9F" w:rsidP="007F0B9F">
      <w:pPr>
        <w:rPr>
          <w:rFonts w:eastAsia="DejaVu Sans"/>
        </w:rPr>
      </w:pPr>
      <w:r w:rsidRPr="009D788A">
        <w:rPr>
          <w:rFonts w:eastAsia="DejaVu Sans"/>
        </w:rPr>
        <w:t>Returns only those rows that match in both tables.</w:t>
      </w:r>
    </w:p>
    <w:p w:rsidR="007F0B9F" w:rsidRPr="009D788A" w:rsidRDefault="007F0B9F" w:rsidP="007F0B9F">
      <w:pPr>
        <w:rPr>
          <w:rFonts w:eastAsia="DejaVu Sans"/>
        </w:rPr>
      </w:pPr>
    </w:p>
    <w:p w:rsidR="007F0B9F" w:rsidRPr="009D788A" w:rsidRDefault="007F0B9F" w:rsidP="007F0B9F">
      <w:pPr>
        <w:autoSpaceDE w:val="0"/>
        <w:autoSpaceDN w:val="0"/>
        <w:adjustRightInd w:val="0"/>
        <w:jc w:val="left"/>
        <w:rPr>
          <w:rFonts w:eastAsia="Calibri"/>
        </w:rPr>
      </w:pPr>
      <w:r w:rsidRPr="009D788A">
        <w:rPr>
          <w:rFonts w:eastAsia="Calibri"/>
        </w:rPr>
        <w:t xml:space="preserve">SELECT * </w:t>
      </w:r>
    </w:p>
    <w:p w:rsidR="007F0B9F" w:rsidRPr="009D788A" w:rsidRDefault="007F0B9F" w:rsidP="007F0B9F">
      <w:pPr>
        <w:autoSpaceDE w:val="0"/>
        <w:autoSpaceDN w:val="0"/>
        <w:adjustRightInd w:val="0"/>
        <w:jc w:val="left"/>
        <w:rPr>
          <w:rFonts w:eastAsia="Calibri"/>
        </w:rPr>
      </w:pPr>
      <w:r w:rsidRPr="009D788A">
        <w:rPr>
          <w:rFonts w:eastAsia="Calibri"/>
        </w:rPr>
        <w:t>FROM &lt;table1&gt; inner join &lt;table2&gt;</w:t>
      </w:r>
    </w:p>
    <w:p w:rsidR="00DF6349" w:rsidRPr="009D788A" w:rsidRDefault="007F0B9F" w:rsidP="007F0B9F">
      <w:pPr>
        <w:rPr>
          <w:rFonts w:eastAsia="Calibri"/>
        </w:rPr>
      </w:pPr>
      <w:r w:rsidRPr="009D788A">
        <w:rPr>
          <w:rFonts w:eastAsia="Calibri"/>
        </w:rPr>
        <w:t>ON &lt;Joining Condition&gt;</w:t>
      </w:r>
    </w:p>
    <w:p w:rsidR="00A5335B" w:rsidRPr="009D788A" w:rsidRDefault="00B37F29" w:rsidP="007F0B9F">
      <w:pPr>
        <w:rPr>
          <w:rFonts w:eastAsia="Calibri"/>
        </w:rPr>
      </w:pPr>
      <w:r w:rsidRPr="009D788A">
        <w:rPr>
          <w:rFonts w:eastAsia="Calibri"/>
          <w:noProof/>
        </w:rPr>
        <w:lastRenderedPageBreak/>
        <mc:AlternateContent>
          <mc:Choice Requires="wps">
            <w:drawing>
              <wp:anchor distT="45720" distB="45720" distL="114300" distR="114300" simplePos="0" relativeHeight="251679744" behindDoc="0" locked="0" layoutInCell="1" allowOverlap="1" wp14:anchorId="15C644B7" wp14:editId="7246D620">
                <wp:simplePos x="0" y="0"/>
                <wp:positionH relativeFrom="column">
                  <wp:posOffset>0</wp:posOffset>
                </wp:positionH>
                <wp:positionV relativeFrom="paragraph">
                  <wp:posOffset>187960</wp:posOffset>
                </wp:positionV>
                <wp:extent cx="5838825" cy="2019935"/>
                <wp:effectExtent l="0" t="0" r="28575" b="1841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019935"/>
                        </a:xfrm>
                        <a:prstGeom prst="rect">
                          <a:avLst/>
                        </a:prstGeom>
                        <a:solidFill>
                          <a:schemeClr val="tx2">
                            <a:lumMod val="20000"/>
                            <a:lumOff val="80000"/>
                          </a:schemeClr>
                        </a:solidFill>
                        <a:ln w="9525">
                          <a:solidFill>
                            <a:srgbClr val="000000"/>
                          </a:solidFill>
                          <a:miter lim="800000"/>
                          <a:headEnd/>
                          <a:tailEnd/>
                        </a:ln>
                      </wps:spPr>
                      <wps:txbx>
                        <w:txbxContent>
                          <w:p w:rsidR="00B37F29" w:rsidRDefault="00B37F29" w:rsidP="00B37F29">
                            <w:r>
                              <w:rPr>
                                <w:noProof/>
                              </w:rPr>
                              <w:t xml:space="preserve">Try this </w:t>
                            </w:r>
                          </w:p>
                          <w:p w:rsidR="00B37F29" w:rsidRDefault="00B37F29" w:rsidP="00B37F29">
                            <w:r>
                              <w:rPr>
                                <w:noProof/>
                              </w:rPr>
                              <w:drawing>
                                <wp:inline distT="0" distB="0" distL="0" distR="0" wp14:anchorId="28FDFF63" wp14:editId="333B46E4">
                                  <wp:extent cx="4981575" cy="1820027"/>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4489" cy="18247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644B7" id="_x0000_s1032" type="#_x0000_t202" style="position:absolute;left:0;text-align:left;margin-left:0;margin-top:14.8pt;width:459.75pt;height:159.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" fillcolor="#d5dce4 [671]">
                <v:textbox>
                  <w:txbxContent>
                    <w:p w:rsidR="00B37F29" w:rsidRDefault="00B37F29" w:rsidP="00B37F29">
                      <w:r>
                        <w:rPr>
                          <w:noProof/>
                        </w:rPr>
                        <w:t xml:space="preserve">Try this </w:t>
                      </w:r>
                    </w:p>
                    <w:p w:rsidR="00B37F29" w:rsidRDefault="00B37F29" w:rsidP="00B37F29">
                      <w:r>
                        <w:rPr>
                          <w:noProof/>
                        </w:rPr>
                        <w:drawing>
                          <wp:inline distT="0" distB="0" distL="0" distR="0" wp14:anchorId="28FDFF63" wp14:editId="333B46E4">
                            <wp:extent cx="4981575" cy="1820027"/>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4489" cy="1824745"/>
                                    </a:xfrm>
                                    <a:prstGeom prst="rect">
                                      <a:avLst/>
                                    </a:prstGeom>
                                  </pic:spPr>
                                </pic:pic>
                              </a:graphicData>
                            </a:graphic>
                          </wp:inline>
                        </w:drawing>
                      </w:r>
                    </w:p>
                  </w:txbxContent>
                </v:textbox>
                <w10:wrap type="square"/>
              </v:shape>
            </w:pict>
          </mc:Fallback>
        </mc:AlternateContent>
      </w:r>
    </w:p>
    <w:p w:rsidR="00B37F29" w:rsidRPr="009D788A" w:rsidRDefault="00B37F29" w:rsidP="00B37F29">
      <w:pPr>
        <w:pStyle w:val="Heading2"/>
        <w:rPr>
          <w:rFonts w:eastAsia="Calibri"/>
        </w:rPr>
      </w:pPr>
      <w:bookmarkStart w:id="13" w:name="_Toc473723529"/>
      <w:r w:rsidRPr="009D788A">
        <w:rPr>
          <w:rFonts w:eastAsia="Calibri"/>
        </w:rPr>
        <w:t>Left/Right/Full Outer Join</w:t>
      </w:r>
      <w:bookmarkEnd w:id="13"/>
    </w:p>
    <w:p w:rsidR="00B37F29" w:rsidRPr="009D788A" w:rsidRDefault="00B37F29" w:rsidP="00B37F29">
      <w:pPr>
        <w:rPr>
          <w:rFonts w:eastAsia="Calibri"/>
        </w:rPr>
      </w:pPr>
      <w:r w:rsidRPr="009D788A">
        <w:rPr>
          <w:rFonts w:eastAsia="Calibri"/>
        </w:rPr>
        <w:t>Left Join: Returns all the rows of Left table with corresponding row or null row of right table</w:t>
      </w:r>
    </w:p>
    <w:p w:rsidR="00B37F29" w:rsidRPr="009D788A" w:rsidRDefault="00B37F29" w:rsidP="00B37F29">
      <w:pPr>
        <w:rPr>
          <w:rFonts w:eastAsia="Calibri"/>
        </w:rPr>
      </w:pPr>
      <w:r w:rsidRPr="009D788A">
        <w:rPr>
          <w:rFonts w:eastAsia="Calibri"/>
        </w:rPr>
        <w:t>Right Join: Returns all the rows of Right table with corresponding row or null row of Left table</w:t>
      </w:r>
    </w:p>
    <w:p w:rsidR="00B37F29" w:rsidRPr="009D788A" w:rsidRDefault="00B37F29" w:rsidP="00B37F29">
      <w:pPr>
        <w:rPr>
          <w:rFonts w:eastAsia="Calibri"/>
        </w:rPr>
      </w:pPr>
      <w:r w:rsidRPr="009D788A">
        <w:rPr>
          <w:rFonts w:eastAsia="Calibri"/>
        </w:rPr>
        <w:t>Full Join: Union of Left and Right Outer join</w:t>
      </w:r>
    </w:p>
    <w:p w:rsidR="00B37F29" w:rsidRPr="009D788A" w:rsidRDefault="00B37F29" w:rsidP="00B37F29">
      <w:pPr>
        <w:rPr>
          <w:rFonts w:eastAsia="DejaVu Sans"/>
        </w:rPr>
      </w:pPr>
    </w:p>
    <w:p w:rsidR="00B37F29" w:rsidRPr="009D788A" w:rsidRDefault="00B37F29" w:rsidP="00B37F29">
      <w:pPr>
        <w:autoSpaceDE w:val="0"/>
        <w:autoSpaceDN w:val="0"/>
        <w:adjustRightInd w:val="0"/>
        <w:jc w:val="left"/>
        <w:rPr>
          <w:rFonts w:eastAsia="Calibri"/>
        </w:rPr>
      </w:pPr>
      <w:r w:rsidRPr="009D788A">
        <w:rPr>
          <w:rFonts w:eastAsia="Calibri"/>
        </w:rPr>
        <w:t>SELECT * FROM &lt;table1&gt; Left/Right/Full join &lt;table2&gt;</w:t>
      </w:r>
    </w:p>
    <w:p w:rsidR="00B37F29" w:rsidRPr="009D788A" w:rsidRDefault="00B37F29" w:rsidP="00B37F29">
      <w:pPr>
        <w:rPr>
          <w:rFonts w:eastAsia="Calibri"/>
        </w:rPr>
      </w:pPr>
      <w:r w:rsidRPr="009D788A">
        <w:rPr>
          <w:rFonts w:eastAsia="Calibri"/>
          <w:noProof/>
        </w:rPr>
        <w:lastRenderedPageBreak/>
        <mc:AlternateContent>
          <mc:Choice Requires="wps">
            <w:drawing>
              <wp:anchor distT="45720" distB="45720" distL="114300" distR="114300" simplePos="0" relativeHeight="251681792" behindDoc="0" locked="0" layoutInCell="1" allowOverlap="1" wp14:anchorId="65AF23C0" wp14:editId="0AFB6714">
                <wp:simplePos x="0" y="0"/>
                <wp:positionH relativeFrom="column">
                  <wp:posOffset>0</wp:posOffset>
                </wp:positionH>
                <wp:positionV relativeFrom="paragraph">
                  <wp:posOffset>254635</wp:posOffset>
                </wp:positionV>
                <wp:extent cx="5838825" cy="58578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57875"/>
                        </a:xfrm>
                        <a:prstGeom prst="rect">
                          <a:avLst/>
                        </a:prstGeom>
                        <a:solidFill>
                          <a:schemeClr val="tx2">
                            <a:lumMod val="20000"/>
                            <a:lumOff val="80000"/>
                          </a:schemeClr>
                        </a:solidFill>
                        <a:ln w="9525">
                          <a:solidFill>
                            <a:srgbClr val="000000"/>
                          </a:solidFill>
                          <a:miter lim="800000"/>
                          <a:headEnd/>
                          <a:tailEnd/>
                        </a:ln>
                      </wps:spPr>
                      <wps:txbx>
                        <w:txbxContent>
                          <w:p w:rsidR="00B37F29" w:rsidRDefault="00B37F29" w:rsidP="00B37F29">
                            <w:pPr>
                              <w:rPr>
                                <w:noProof/>
                              </w:rPr>
                            </w:pPr>
                            <w:r>
                              <w:rPr>
                                <w:noProof/>
                              </w:rPr>
                              <w:t>Try these</w:t>
                            </w:r>
                          </w:p>
                          <w:p w:rsidR="00B37F29" w:rsidRDefault="00B37F29" w:rsidP="00B37F29">
                            <w:r>
                              <w:rPr>
                                <w:noProof/>
                              </w:rPr>
                              <w:drawing>
                                <wp:inline distT="0" distB="0" distL="0" distR="0" wp14:anchorId="66715068" wp14:editId="24269953">
                                  <wp:extent cx="4453959" cy="17373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3959" cy="1737360"/>
                                          </a:xfrm>
                                          <a:prstGeom prst="rect">
                                            <a:avLst/>
                                          </a:prstGeom>
                                        </pic:spPr>
                                      </pic:pic>
                                    </a:graphicData>
                                  </a:graphic>
                                </wp:inline>
                              </w:drawing>
                            </w:r>
                          </w:p>
                          <w:p w:rsidR="00B37F29" w:rsidRDefault="00B37F29" w:rsidP="00B37F29"/>
                          <w:p w:rsidR="00B37F29" w:rsidRDefault="00B37F29" w:rsidP="00B37F29">
                            <w:r>
                              <w:rPr>
                                <w:noProof/>
                              </w:rPr>
                              <w:drawing>
                                <wp:inline distT="0" distB="0" distL="0" distR="0" wp14:anchorId="77D4BC12" wp14:editId="37400436">
                                  <wp:extent cx="4501341" cy="1737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1341" cy="1737360"/>
                                          </a:xfrm>
                                          <a:prstGeom prst="rect">
                                            <a:avLst/>
                                          </a:prstGeom>
                                        </pic:spPr>
                                      </pic:pic>
                                    </a:graphicData>
                                  </a:graphic>
                                </wp:inline>
                              </w:drawing>
                            </w:r>
                          </w:p>
                          <w:p w:rsidR="00B37F29" w:rsidRDefault="00B37F29" w:rsidP="00B37F29"/>
                          <w:p w:rsidR="00B37F29" w:rsidRDefault="00B37F29" w:rsidP="00B37F29">
                            <w:r>
                              <w:rPr>
                                <w:noProof/>
                              </w:rPr>
                              <w:drawing>
                                <wp:inline distT="0" distB="0" distL="0" distR="0" wp14:anchorId="2DEE6742" wp14:editId="2DFC0813">
                                  <wp:extent cx="4492322" cy="18288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92322" cy="1828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23C0" id="_x0000_s1033" type="#_x0000_t202" style="position:absolute;left:0;text-align:left;margin-left:0;margin-top:20.05pt;width:459.75pt;height:46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" fillcolor="#d5dce4 [671]">
                <v:textbox>
                  <w:txbxContent>
                    <w:p w:rsidR="00B37F29" w:rsidRDefault="00B37F29" w:rsidP="00B37F29">
                      <w:pPr>
                        <w:rPr>
                          <w:noProof/>
                        </w:rPr>
                      </w:pPr>
                      <w:r>
                        <w:rPr>
                          <w:noProof/>
                        </w:rPr>
                        <w:t xml:space="preserve">Try </w:t>
                      </w:r>
                      <w:r>
                        <w:rPr>
                          <w:noProof/>
                        </w:rPr>
                        <w:t>these</w:t>
                      </w:r>
                    </w:p>
                    <w:p w:rsidR="00B37F29" w:rsidRDefault="00B37F29" w:rsidP="00B37F29">
                      <w:r>
                        <w:rPr>
                          <w:noProof/>
                        </w:rPr>
                        <w:drawing>
                          <wp:inline distT="0" distB="0" distL="0" distR="0" wp14:anchorId="66715068" wp14:editId="24269953">
                            <wp:extent cx="4453959" cy="17373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3959" cy="1737360"/>
                                    </a:xfrm>
                                    <a:prstGeom prst="rect">
                                      <a:avLst/>
                                    </a:prstGeom>
                                  </pic:spPr>
                                </pic:pic>
                              </a:graphicData>
                            </a:graphic>
                          </wp:inline>
                        </w:drawing>
                      </w:r>
                    </w:p>
                    <w:p w:rsidR="00B37F29" w:rsidRDefault="00B37F29" w:rsidP="00B37F29"/>
                    <w:p w:rsidR="00B37F29" w:rsidRDefault="00B37F29" w:rsidP="00B37F29">
                      <w:r>
                        <w:rPr>
                          <w:noProof/>
                        </w:rPr>
                        <w:drawing>
                          <wp:inline distT="0" distB="0" distL="0" distR="0" wp14:anchorId="77D4BC12" wp14:editId="37400436">
                            <wp:extent cx="4501341" cy="1737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341" cy="1737360"/>
                                    </a:xfrm>
                                    <a:prstGeom prst="rect">
                                      <a:avLst/>
                                    </a:prstGeom>
                                  </pic:spPr>
                                </pic:pic>
                              </a:graphicData>
                            </a:graphic>
                          </wp:inline>
                        </w:drawing>
                      </w:r>
                    </w:p>
                    <w:p w:rsidR="00B37F29" w:rsidRDefault="00B37F29" w:rsidP="00B37F29"/>
                    <w:p w:rsidR="00B37F29" w:rsidRDefault="00B37F29" w:rsidP="00B37F29">
                      <w:r>
                        <w:rPr>
                          <w:noProof/>
                        </w:rPr>
                        <w:drawing>
                          <wp:inline distT="0" distB="0" distL="0" distR="0" wp14:anchorId="2DEE6742" wp14:editId="2DFC0813">
                            <wp:extent cx="4492322" cy="18288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92322" cy="1828800"/>
                                    </a:xfrm>
                                    <a:prstGeom prst="rect">
                                      <a:avLst/>
                                    </a:prstGeom>
                                  </pic:spPr>
                                </pic:pic>
                              </a:graphicData>
                            </a:graphic>
                          </wp:inline>
                        </w:drawing>
                      </w:r>
                    </w:p>
                  </w:txbxContent>
                </v:textbox>
                <w10:wrap type="square"/>
              </v:shape>
            </w:pict>
          </mc:Fallback>
        </mc:AlternateContent>
      </w:r>
      <w:r w:rsidRPr="009D788A">
        <w:rPr>
          <w:rFonts w:eastAsia="Calibri"/>
        </w:rPr>
        <w:t>ON &lt;Joining Condition&gt;</w:t>
      </w:r>
    </w:p>
    <w:p w:rsidR="00A5335B" w:rsidRPr="009D788A" w:rsidRDefault="00A5335B" w:rsidP="007F0B9F">
      <w:pPr>
        <w:rPr>
          <w:rFonts w:eastAsia="Calibri"/>
        </w:rPr>
      </w:pPr>
    </w:p>
    <w:p w:rsidR="00B37F29" w:rsidRPr="009D788A" w:rsidRDefault="00B37F29" w:rsidP="007F0B9F">
      <w:pPr>
        <w:rPr>
          <w:rFonts w:eastAsia="Calibri"/>
        </w:rPr>
      </w:pPr>
    </w:p>
    <w:p w:rsidR="00B37F29" w:rsidRPr="009D788A" w:rsidRDefault="00B37F29" w:rsidP="00F35A2A">
      <w:pPr>
        <w:rPr>
          <w:rFonts w:eastAsia="Calibri"/>
        </w:rPr>
      </w:pPr>
    </w:p>
    <w:p w:rsidR="00B37F29" w:rsidRPr="009D788A" w:rsidRDefault="00B37F29" w:rsidP="00F35A2A">
      <w:pPr>
        <w:rPr>
          <w:rFonts w:eastAsia="Calibri"/>
        </w:rPr>
      </w:pPr>
    </w:p>
    <w:p w:rsidR="00B37F29" w:rsidRPr="009D788A" w:rsidRDefault="00B37F29" w:rsidP="00F35A2A">
      <w:pPr>
        <w:rPr>
          <w:rFonts w:eastAsia="Calibri"/>
        </w:rPr>
      </w:pPr>
    </w:p>
    <w:p w:rsidR="00B37F29" w:rsidRPr="009D788A" w:rsidRDefault="00B37F29" w:rsidP="00F35A2A">
      <w:pPr>
        <w:rPr>
          <w:rFonts w:eastAsia="Calibri"/>
        </w:rPr>
      </w:pPr>
    </w:p>
    <w:p w:rsidR="00CC3E5F" w:rsidRPr="009D788A" w:rsidRDefault="00CC3E5F" w:rsidP="00CC3E5F">
      <w:pPr>
        <w:pStyle w:val="Heading2"/>
        <w:rPr>
          <w:rFonts w:eastAsia="Calibri"/>
        </w:rPr>
      </w:pPr>
      <w:bookmarkStart w:id="14" w:name="_Toc473723530"/>
      <w:r w:rsidRPr="009D788A">
        <w:rPr>
          <w:rFonts w:eastAsia="Calibri"/>
        </w:rPr>
        <w:t>Cross Join</w:t>
      </w:r>
      <w:bookmarkEnd w:id="14"/>
    </w:p>
    <w:p w:rsidR="00CC3E5F" w:rsidRPr="009D788A" w:rsidRDefault="00CC3E5F" w:rsidP="00CC3E5F">
      <w:pPr>
        <w:rPr>
          <w:rFonts w:eastAsia="Calibri"/>
        </w:rPr>
      </w:pPr>
      <w:r w:rsidRPr="009D788A">
        <w:rPr>
          <w:rFonts w:eastAsia="Calibri"/>
        </w:rPr>
        <w:t>It’s a cross product of two tables, no ON condition is required here</w:t>
      </w:r>
    </w:p>
    <w:p w:rsidR="00872610" w:rsidRPr="009D788A" w:rsidRDefault="00872610" w:rsidP="00CC3E5F">
      <w:pPr>
        <w:rPr>
          <w:rFonts w:eastAsia="Calibri"/>
        </w:rPr>
      </w:pPr>
    </w:p>
    <w:p w:rsidR="00CC3E5F" w:rsidRPr="009D788A" w:rsidRDefault="00CC3E5F" w:rsidP="00CC3E5F">
      <w:pPr>
        <w:autoSpaceDE w:val="0"/>
        <w:autoSpaceDN w:val="0"/>
        <w:adjustRightInd w:val="0"/>
        <w:jc w:val="left"/>
        <w:rPr>
          <w:rFonts w:eastAsia="Calibri"/>
        </w:rPr>
      </w:pPr>
      <w:r w:rsidRPr="009D788A">
        <w:rPr>
          <w:rFonts w:eastAsia="Calibri"/>
        </w:rPr>
        <w:t xml:space="preserve">SELECT * </w:t>
      </w:r>
    </w:p>
    <w:p w:rsidR="00CC3E5F" w:rsidRPr="009D788A" w:rsidRDefault="00B37F29" w:rsidP="00CC3E5F">
      <w:pPr>
        <w:autoSpaceDE w:val="0"/>
        <w:autoSpaceDN w:val="0"/>
        <w:adjustRightInd w:val="0"/>
        <w:jc w:val="left"/>
        <w:rPr>
          <w:rFonts w:eastAsia="Calibri"/>
        </w:rPr>
      </w:pPr>
      <w:r w:rsidRPr="009D788A">
        <w:rPr>
          <w:rFonts w:eastAsia="Calibri"/>
          <w:noProof/>
        </w:rPr>
        <w:lastRenderedPageBreak/>
        <mc:AlternateContent>
          <mc:Choice Requires="wps">
            <w:drawing>
              <wp:anchor distT="45720" distB="45720" distL="114300" distR="114300" simplePos="0" relativeHeight="251675648" behindDoc="0" locked="0" layoutInCell="1" allowOverlap="1" wp14:anchorId="68D3B85D" wp14:editId="1D54C18C">
                <wp:simplePos x="0" y="0"/>
                <wp:positionH relativeFrom="column">
                  <wp:posOffset>0</wp:posOffset>
                </wp:positionH>
                <wp:positionV relativeFrom="paragraph">
                  <wp:posOffset>281305</wp:posOffset>
                </wp:positionV>
                <wp:extent cx="5838825" cy="23717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71725"/>
                        </a:xfrm>
                        <a:prstGeom prst="rect">
                          <a:avLst/>
                        </a:prstGeom>
                        <a:solidFill>
                          <a:schemeClr val="tx2">
                            <a:lumMod val="20000"/>
                            <a:lumOff val="80000"/>
                          </a:schemeClr>
                        </a:solidFill>
                        <a:ln w="9525">
                          <a:solidFill>
                            <a:srgbClr val="000000"/>
                          </a:solidFill>
                          <a:miter lim="800000"/>
                          <a:headEnd/>
                          <a:tailEnd/>
                        </a:ln>
                      </wps:spPr>
                      <wps:txbx>
                        <w:txbxContent>
                          <w:p w:rsidR="00A5335B" w:rsidRDefault="00A5335B" w:rsidP="00A5335B">
                            <w:pPr>
                              <w:rPr>
                                <w:noProof/>
                              </w:rPr>
                            </w:pPr>
                            <w:r>
                              <w:rPr>
                                <w:noProof/>
                              </w:rPr>
                              <w:t xml:space="preserve">Try this </w:t>
                            </w:r>
                          </w:p>
                          <w:p w:rsidR="00B37F29" w:rsidRDefault="00B37F29" w:rsidP="00A5335B">
                            <w:r>
                              <w:rPr>
                                <w:noProof/>
                              </w:rPr>
                              <w:drawing>
                                <wp:inline distT="0" distB="0" distL="0" distR="0" wp14:anchorId="4C369214" wp14:editId="74CF6C6F">
                                  <wp:extent cx="3942080" cy="206184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2080" cy="2061845"/>
                                          </a:xfrm>
                                          <a:prstGeom prst="rect">
                                            <a:avLst/>
                                          </a:prstGeom>
                                        </pic:spPr>
                                      </pic:pic>
                                    </a:graphicData>
                                  </a:graphic>
                                </wp:inline>
                              </w:drawing>
                            </w:r>
                          </w:p>
                          <w:p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3B85D" id="_x0000_s1034" type="#_x0000_t202" style="position:absolute;margin-left:0;margin-top:22.15pt;width:459.75pt;height:18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" fillcolor="#d5dce4 [671]">
                <v:textbox>
                  <w:txbxContent>
                    <w:p w:rsidR="00A5335B" w:rsidRDefault="00A5335B" w:rsidP="00A5335B">
                      <w:pPr>
                        <w:rPr>
                          <w:noProof/>
                        </w:rPr>
                      </w:pPr>
                      <w:r>
                        <w:rPr>
                          <w:noProof/>
                        </w:rPr>
                        <w:t xml:space="preserve">Try this </w:t>
                      </w:r>
                    </w:p>
                    <w:p w:rsidR="00B37F29" w:rsidRDefault="00B37F29" w:rsidP="00A5335B">
                      <w:r>
                        <w:rPr>
                          <w:noProof/>
                        </w:rPr>
                        <w:drawing>
                          <wp:inline distT="0" distB="0" distL="0" distR="0" wp14:anchorId="4C369214" wp14:editId="74CF6C6F">
                            <wp:extent cx="3942080" cy="206184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42080" cy="2061845"/>
                                    </a:xfrm>
                                    <a:prstGeom prst="rect">
                                      <a:avLst/>
                                    </a:prstGeom>
                                  </pic:spPr>
                                </pic:pic>
                              </a:graphicData>
                            </a:graphic>
                          </wp:inline>
                        </w:drawing>
                      </w:r>
                    </w:p>
                    <w:p w:rsidR="00A5335B" w:rsidRDefault="00A5335B" w:rsidP="00A5335B"/>
                  </w:txbxContent>
                </v:textbox>
                <w10:wrap type="square"/>
              </v:shape>
            </w:pict>
          </mc:Fallback>
        </mc:AlternateContent>
      </w:r>
      <w:r w:rsidR="00CC3E5F" w:rsidRPr="009D788A">
        <w:rPr>
          <w:rFonts w:eastAsia="Calibri"/>
        </w:rPr>
        <w:t>FROM &lt;table1&gt; cross Join &lt;table2&gt;</w:t>
      </w:r>
    </w:p>
    <w:p w:rsidR="00CC3E5F" w:rsidRPr="009D788A" w:rsidRDefault="00CE3C5D" w:rsidP="00CE3C5D">
      <w:pPr>
        <w:pStyle w:val="Heading2"/>
        <w:rPr>
          <w:rFonts w:eastAsia="Calibri"/>
        </w:rPr>
      </w:pPr>
      <w:bookmarkStart w:id="15" w:name="_Toc473723531"/>
      <w:r w:rsidRPr="009D788A">
        <w:rPr>
          <w:rFonts w:eastAsia="Calibri"/>
        </w:rPr>
        <w:t>Joining More than two tables</w:t>
      </w:r>
      <w:bookmarkEnd w:id="15"/>
    </w:p>
    <w:p w:rsidR="00CE3C5D" w:rsidRPr="009D788A" w:rsidRDefault="00CE3C5D" w:rsidP="00CE3C5D">
      <w:pPr>
        <w:autoSpaceDE w:val="0"/>
        <w:autoSpaceDN w:val="0"/>
        <w:adjustRightInd w:val="0"/>
        <w:jc w:val="left"/>
        <w:rPr>
          <w:rFonts w:eastAsia="Calibri"/>
        </w:rPr>
      </w:pPr>
      <w:r w:rsidRPr="009D788A">
        <w:rPr>
          <w:rFonts w:eastAsia="Calibri"/>
        </w:rPr>
        <w:t xml:space="preserve">SELECT * </w:t>
      </w:r>
    </w:p>
    <w:p w:rsidR="00CE3C5D" w:rsidRPr="009D788A" w:rsidRDefault="00CE3C5D" w:rsidP="00CE3C5D">
      <w:pPr>
        <w:autoSpaceDE w:val="0"/>
        <w:autoSpaceDN w:val="0"/>
        <w:adjustRightInd w:val="0"/>
        <w:jc w:val="left"/>
        <w:rPr>
          <w:rFonts w:eastAsia="Calibri"/>
        </w:rPr>
      </w:pPr>
      <w:r w:rsidRPr="009D788A">
        <w:rPr>
          <w:rFonts w:eastAsia="Calibri"/>
        </w:rPr>
        <w:t xml:space="preserve">FROM &lt;table1&gt; </w:t>
      </w:r>
    </w:p>
    <w:p w:rsidR="00CE3C5D" w:rsidRPr="009D788A" w:rsidRDefault="00CE3C5D" w:rsidP="00CE3C5D">
      <w:pPr>
        <w:autoSpaceDE w:val="0"/>
        <w:autoSpaceDN w:val="0"/>
        <w:adjustRightInd w:val="0"/>
        <w:jc w:val="left"/>
        <w:rPr>
          <w:rFonts w:eastAsia="Calibri"/>
        </w:rPr>
      </w:pPr>
      <w:r w:rsidRPr="009D788A">
        <w:rPr>
          <w:rFonts w:eastAsia="Calibri"/>
        </w:rPr>
        <w:t>Left/Right/Full/Inner join &lt;table2&gt; ON &lt;Joining Condition&gt;</w:t>
      </w:r>
    </w:p>
    <w:p w:rsidR="00CE3C5D" w:rsidRPr="009D788A" w:rsidRDefault="00CE3C5D" w:rsidP="00CE3C5D">
      <w:pPr>
        <w:autoSpaceDE w:val="0"/>
        <w:autoSpaceDN w:val="0"/>
        <w:adjustRightInd w:val="0"/>
        <w:jc w:val="left"/>
        <w:rPr>
          <w:rFonts w:eastAsia="Calibri"/>
        </w:rPr>
      </w:pPr>
      <w:r w:rsidRPr="009D788A">
        <w:rPr>
          <w:rFonts w:eastAsia="Calibri"/>
        </w:rPr>
        <w:t>Left/Right/Full/Inner join &lt;table3&gt; ON &lt;Joining Condition&gt;</w:t>
      </w:r>
    </w:p>
    <w:p w:rsidR="00CE3C5D" w:rsidRPr="009D788A" w:rsidRDefault="00CE3C5D" w:rsidP="00CE3C5D">
      <w:pPr>
        <w:autoSpaceDE w:val="0"/>
        <w:autoSpaceDN w:val="0"/>
        <w:adjustRightInd w:val="0"/>
        <w:jc w:val="left"/>
        <w:rPr>
          <w:rFonts w:eastAsia="Calibri"/>
        </w:rPr>
      </w:pPr>
      <w:r w:rsidRPr="009D788A">
        <w:rPr>
          <w:rFonts w:eastAsia="Calibri"/>
        </w:rPr>
        <w:t>Left/Right/Full/Inner join &lt;table4&gt; ON &lt;Joining Condition&gt;</w:t>
      </w:r>
    </w:p>
    <w:p w:rsidR="00A5335B" w:rsidRPr="009D788A" w:rsidRDefault="00872610" w:rsidP="00CE3C5D">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77696" behindDoc="0" locked="0" layoutInCell="1" allowOverlap="1" wp14:anchorId="105513CA" wp14:editId="2AE4E268">
                <wp:simplePos x="0" y="0"/>
                <wp:positionH relativeFrom="column">
                  <wp:posOffset>0</wp:posOffset>
                </wp:positionH>
                <wp:positionV relativeFrom="paragraph">
                  <wp:posOffset>191770</wp:posOffset>
                </wp:positionV>
                <wp:extent cx="5838825" cy="238125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81250"/>
                        </a:xfrm>
                        <a:prstGeom prst="rect">
                          <a:avLst/>
                        </a:prstGeom>
                        <a:solidFill>
                          <a:schemeClr val="tx2">
                            <a:lumMod val="20000"/>
                            <a:lumOff val="80000"/>
                          </a:schemeClr>
                        </a:solidFill>
                        <a:ln w="9525">
                          <a:solidFill>
                            <a:srgbClr val="000000"/>
                          </a:solidFill>
                          <a:miter lim="800000"/>
                          <a:headEnd/>
                          <a:tailEnd/>
                        </a:ln>
                      </wps:spPr>
                      <wps:txbx>
                        <w:txbxContent>
                          <w:p w:rsidR="00A5335B" w:rsidRDefault="00A5335B" w:rsidP="00A5335B">
                            <w:pPr>
                              <w:rPr>
                                <w:noProof/>
                              </w:rPr>
                            </w:pPr>
                            <w:r>
                              <w:rPr>
                                <w:noProof/>
                              </w:rPr>
                              <w:t xml:space="preserve">Try this </w:t>
                            </w:r>
                          </w:p>
                          <w:p w:rsidR="00872610" w:rsidRDefault="00872610" w:rsidP="00A5335B">
                            <w:r>
                              <w:rPr>
                                <w:noProof/>
                              </w:rPr>
                              <w:drawing>
                                <wp:inline distT="0" distB="0" distL="0" distR="0" wp14:anchorId="11ED7D16" wp14:editId="5EE472F5">
                                  <wp:extent cx="4240494" cy="2103120"/>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0494" cy="2103120"/>
                                          </a:xfrm>
                                          <a:prstGeom prst="rect">
                                            <a:avLst/>
                                          </a:prstGeom>
                                        </pic:spPr>
                                      </pic:pic>
                                    </a:graphicData>
                                  </a:graphic>
                                </wp:inline>
                              </w:drawing>
                            </w:r>
                          </w:p>
                          <w:p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513CA" id="_x0000_s1035" type="#_x0000_t202" style="position:absolute;margin-left:0;margin-top:15.1pt;width:459.7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" fillcolor="#d5dce4 [671]">
                <v:textbox>
                  <w:txbxContent>
                    <w:p w:rsidR="00A5335B" w:rsidRDefault="00A5335B" w:rsidP="00A5335B">
                      <w:pPr>
                        <w:rPr>
                          <w:noProof/>
                        </w:rPr>
                      </w:pPr>
                      <w:r>
                        <w:rPr>
                          <w:noProof/>
                        </w:rPr>
                        <w:t xml:space="preserve">Try this </w:t>
                      </w:r>
                    </w:p>
                    <w:p w:rsidR="00872610" w:rsidRDefault="00872610" w:rsidP="00A5335B">
                      <w:r>
                        <w:rPr>
                          <w:noProof/>
                        </w:rPr>
                        <w:drawing>
                          <wp:inline distT="0" distB="0" distL="0" distR="0" wp14:anchorId="11ED7D16" wp14:editId="5EE472F5">
                            <wp:extent cx="4240494" cy="2103120"/>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0494" cy="2103120"/>
                                    </a:xfrm>
                                    <a:prstGeom prst="rect">
                                      <a:avLst/>
                                    </a:prstGeom>
                                  </pic:spPr>
                                </pic:pic>
                              </a:graphicData>
                            </a:graphic>
                          </wp:inline>
                        </w:drawing>
                      </w:r>
                    </w:p>
                    <w:p w:rsidR="00A5335B" w:rsidRDefault="00A5335B" w:rsidP="00A5335B"/>
                  </w:txbxContent>
                </v:textbox>
                <w10:wrap type="square"/>
              </v:shape>
            </w:pict>
          </mc:Fallback>
        </mc:AlternateContent>
      </w:r>
    </w:p>
    <w:p w:rsidR="00CE3C5D" w:rsidRPr="009D788A" w:rsidRDefault="00CE3C5D" w:rsidP="00CE3C5D">
      <w:pPr>
        <w:autoSpaceDE w:val="0"/>
        <w:autoSpaceDN w:val="0"/>
        <w:adjustRightInd w:val="0"/>
        <w:jc w:val="left"/>
        <w:rPr>
          <w:rFonts w:eastAsia="Calibri"/>
        </w:rPr>
      </w:pPr>
    </w:p>
    <w:p w:rsidR="00CE3C5D" w:rsidRPr="009D788A" w:rsidRDefault="00CE3C5D" w:rsidP="00CE3C5D">
      <w:pPr>
        <w:rPr>
          <w:rFonts w:eastAsia="Calibri"/>
        </w:rPr>
      </w:pPr>
    </w:p>
    <w:p w:rsidR="00F35A2A" w:rsidRPr="009D788A" w:rsidRDefault="00F35A2A" w:rsidP="007F0B9F">
      <w:pPr>
        <w:rPr>
          <w:rFonts w:eastAsia="Calibri"/>
        </w:rPr>
      </w:pPr>
    </w:p>
    <w:p w:rsidR="00F35A2A" w:rsidRPr="009D788A" w:rsidRDefault="00F35A2A" w:rsidP="007F0B9F">
      <w:pPr>
        <w:rPr>
          <w:rFonts w:eastAsia="Calibri"/>
        </w:rPr>
      </w:pPr>
    </w:p>
    <w:p w:rsidR="007F0B9F" w:rsidRPr="009D788A" w:rsidRDefault="007F0B9F" w:rsidP="007F0B9F">
      <w:pPr>
        <w:rPr>
          <w:rFonts w:eastAsia="Calibri"/>
        </w:rPr>
      </w:pPr>
    </w:p>
    <w:p w:rsidR="007F0B9F" w:rsidRPr="009D788A" w:rsidRDefault="007F0B9F" w:rsidP="007F0B9F">
      <w:pPr>
        <w:rPr>
          <w:rFonts w:eastAsia="Calibri"/>
        </w:rPr>
      </w:pPr>
    </w:p>
    <w:p w:rsidR="0078733A" w:rsidRPr="009D788A" w:rsidRDefault="00872610" w:rsidP="0078733A">
      <w:pPr>
        <w:pStyle w:val="Heading1"/>
        <w:numPr>
          <w:ilvl w:val="0"/>
          <w:numId w:val="0"/>
        </w:numPr>
      </w:pPr>
      <w:bookmarkStart w:id="16" w:name="_Toc473723532"/>
      <w:r w:rsidRPr="009D788A">
        <w:t>R</w:t>
      </w:r>
      <w:r w:rsidR="0078733A" w:rsidRPr="009D788A">
        <w:t>eferences</w:t>
      </w:r>
      <w:bookmarkEnd w:id="16"/>
    </w:p>
    <w:p w:rsidR="00166F41" w:rsidRPr="009D788A" w:rsidRDefault="00166F41" w:rsidP="00166F41">
      <w:r w:rsidRPr="009D788A">
        <w:rPr>
          <w:rFonts w:eastAsia="DejaVu Sans"/>
        </w:rPr>
        <w:t>Microsoft SQL Server 2008 Database Development Chapter 1, Lesson 1 and Lesson 2</w:t>
      </w:r>
    </w:p>
    <w:p w:rsidR="000B4555" w:rsidRPr="00A96D27" w:rsidRDefault="00366903" w:rsidP="000B4555">
      <w:pPr>
        <w:pStyle w:val="ListParagraph"/>
        <w:widowControl w:val="0"/>
        <w:autoSpaceDE w:val="0"/>
        <w:autoSpaceDN w:val="0"/>
        <w:adjustRightInd w:val="0"/>
        <w:spacing w:after="0" w:line="341" w:lineRule="exact"/>
        <w:ind w:left="0" w:right="666"/>
        <w:rPr>
          <w:sz w:val="24"/>
          <w:szCs w:val="24"/>
        </w:rPr>
      </w:pPr>
      <w:r w:rsidRPr="00ED6D5B">
        <w:rPr>
          <w:noProof/>
        </w:rPr>
        <w:lastRenderedPageBreak/>
        <w:drawing>
          <wp:inline distT="0" distB="0" distL="0" distR="0">
            <wp:extent cx="5943600" cy="48101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sectPr w:rsidR="000B4555" w:rsidRPr="00A96D27" w:rsidSect="007A51D8">
      <w:headerReference w:type="default" r:id="rId45"/>
      <w:footerReference w:type="defaul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705" w:rsidRDefault="003C2705" w:rsidP="00BD37C2">
      <w:r>
        <w:separator/>
      </w:r>
    </w:p>
  </w:endnote>
  <w:endnote w:type="continuationSeparator" w:id="0">
    <w:p w:rsidR="003C2705" w:rsidRDefault="003C2705"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7F4BF8">
      <w:rPr>
        <w:noProof/>
        <w:sz w:val="24"/>
      </w:rPr>
      <w:t>10</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705" w:rsidRDefault="003C2705" w:rsidP="00BD37C2">
      <w:r>
        <w:separator/>
      </w:r>
    </w:p>
  </w:footnote>
  <w:footnote w:type="continuationSeparator" w:id="0">
    <w:p w:rsidR="003C2705" w:rsidRDefault="003C2705"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366903" w:rsidP="007A51D8">
    <w:pPr>
      <w:pStyle w:val="Header"/>
      <w:rPr>
        <w:sz w:val="22"/>
      </w:rPr>
    </w:pPr>
    <w:r w:rsidRPr="00A23C72">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CS 204</w:t>
    </w:r>
  </w:p>
  <w:p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15C7BDC"/>
    <w:lvl w:ilvl="0" w:tplc="346446A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4E5D8E"/>
    <w:multiLevelType w:val="multilevel"/>
    <w:tmpl w:val="F32EB154"/>
    <w:lvl w:ilvl="0">
      <w:start w:val="1"/>
      <w:numFmt w:val="decimal"/>
      <w:pStyle w:val="Heading1"/>
      <w:lvlText w:val="%1."/>
      <w:lvlJc w:val="left"/>
      <w:pPr>
        <w:ind w:left="360" w:hanging="360"/>
      </w:pPr>
    </w:lvl>
    <w:lvl w:ilvl="1">
      <w:start w:val="1"/>
      <w:numFmt w:val="decimal"/>
      <w:lvlText w:val="%1.%2."/>
      <w:lvlJc w:val="left"/>
      <w:pPr>
        <w:ind w:left="13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6493C"/>
    <w:multiLevelType w:val="hybridMultilevel"/>
    <w:tmpl w:val="A68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0"/>
  </w:num>
  <w:num w:numId="3">
    <w:abstractNumId w:val="1"/>
  </w:num>
  <w:num w:numId="4">
    <w:abstractNumId w:val="11"/>
  </w:num>
  <w:num w:numId="5">
    <w:abstractNumId w:val="1"/>
  </w:num>
  <w:num w:numId="6">
    <w:abstractNumId w:val="6"/>
  </w:num>
  <w:num w:numId="7">
    <w:abstractNumId w:val="1"/>
  </w:num>
  <w:num w:numId="8">
    <w:abstractNumId w:val="1"/>
  </w:num>
  <w:num w:numId="9">
    <w:abstractNumId w:val="9"/>
  </w:num>
  <w:num w:numId="10">
    <w:abstractNumId w:val="12"/>
  </w:num>
  <w:num w:numId="11">
    <w:abstractNumId w:val="0"/>
  </w:num>
  <w:num w:numId="12">
    <w:abstractNumId w:val="4"/>
  </w:num>
  <w:num w:numId="13">
    <w:abstractNumId w:val="5"/>
  </w:num>
  <w:num w:numId="14">
    <w:abstractNumId w:val="1"/>
  </w:num>
  <w:num w:numId="15">
    <w:abstractNumId w:val="8"/>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E7"/>
    <w:rsid w:val="00062D8F"/>
    <w:rsid w:val="000A4018"/>
    <w:rsid w:val="000A765B"/>
    <w:rsid w:val="000B4555"/>
    <w:rsid w:val="000F1DD5"/>
    <w:rsid w:val="00166F41"/>
    <w:rsid w:val="00222F78"/>
    <w:rsid w:val="002603E7"/>
    <w:rsid w:val="0029358B"/>
    <w:rsid w:val="00297323"/>
    <w:rsid w:val="00366903"/>
    <w:rsid w:val="003A2D33"/>
    <w:rsid w:val="003C2705"/>
    <w:rsid w:val="003C62FE"/>
    <w:rsid w:val="0041533E"/>
    <w:rsid w:val="00450314"/>
    <w:rsid w:val="004E4311"/>
    <w:rsid w:val="00551C7A"/>
    <w:rsid w:val="005917C3"/>
    <w:rsid w:val="005A117E"/>
    <w:rsid w:val="005C60F2"/>
    <w:rsid w:val="005C6AEA"/>
    <w:rsid w:val="006A01B4"/>
    <w:rsid w:val="006F4CEE"/>
    <w:rsid w:val="00702297"/>
    <w:rsid w:val="00786713"/>
    <w:rsid w:val="0078733A"/>
    <w:rsid w:val="007A51D8"/>
    <w:rsid w:val="007F0B9F"/>
    <w:rsid w:val="007F4BF8"/>
    <w:rsid w:val="00872610"/>
    <w:rsid w:val="008C3D21"/>
    <w:rsid w:val="00965FC5"/>
    <w:rsid w:val="00983E1C"/>
    <w:rsid w:val="009940F1"/>
    <w:rsid w:val="009C66A4"/>
    <w:rsid w:val="009D788A"/>
    <w:rsid w:val="00A5158F"/>
    <w:rsid w:val="00A5335B"/>
    <w:rsid w:val="00A71492"/>
    <w:rsid w:val="00A9385C"/>
    <w:rsid w:val="00A95AC0"/>
    <w:rsid w:val="00AC7D8A"/>
    <w:rsid w:val="00AF464D"/>
    <w:rsid w:val="00B13A22"/>
    <w:rsid w:val="00B23355"/>
    <w:rsid w:val="00B33213"/>
    <w:rsid w:val="00B37F29"/>
    <w:rsid w:val="00B643F1"/>
    <w:rsid w:val="00BB306F"/>
    <w:rsid w:val="00BD37C2"/>
    <w:rsid w:val="00BF4423"/>
    <w:rsid w:val="00C05C9C"/>
    <w:rsid w:val="00C11720"/>
    <w:rsid w:val="00CC3E5F"/>
    <w:rsid w:val="00CE3C5D"/>
    <w:rsid w:val="00CF2917"/>
    <w:rsid w:val="00D439B4"/>
    <w:rsid w:val="00DC1508"/>
    <w:rsid w:val="00DD3851"/>
    <w:rsid w:val="00DF6349"/>
    <w:rsid w:val="00DF7105"/>
    <w:rsid w:val="00E20702"/>
    <w:rsid w:val="00E70069"/>
    <w:rsid w:val="00ED6D5B"/>
    <w:rsid w:val="00F044AC"/>
    <w:rsid w:val="00F0583B"/>
    <w:rsid w:val="00F35A2A"/>
    <w:rsid w:val="00F91A36"/>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61CD7"/>
  <w15:chartTrackingRefBased/>
  <w15:docId w15:val="{E11A6B3C-F87A-434B-B5E4-A19CB125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78733A"/>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33213"/>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78733A"/>
    <w:rPr>
      <w:rFonts w:ascii="Times New Roman" w:eastAsia="Times New Roman" w:hAnsi="Times New Roman"/>
      <w:b/>
      <w:sz w:val="36"/>
      <w:szCs w:val="32"/>
    </w:rPr>
  </w:style>
  <w:style w:type="character" w:customStyle="1" w:styleId="Heading2Char">
    <w:name w:val="Heading 2 Char"/>
    <w:link w:val="Heading2"/>
    <w:uiPriority w:val="9"/>
    <w:rsid w:val="00B33213"/>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0.png"/><Relationship Id="rId21" Type="http://schemas.openxmlformats.org/officeDocument/2006/relationships/image" Target="media/image80.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0.png"/><Relationship Id="rId32" Type="http://schemas.openxmlformats.org/officeDocument/2006/relationships/image" Target="media/image14.png"/><Relationship Id="rId37" Type="http://schemas.openxmlformats.org/officeDocument/2006/relationships/image" Target="media/image150.png"/><Relationship Id="rId40" Type="http://schemas.openxmlformats.org/officeDocument/2006/relationships/image" Target="media/image18.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10.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30.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190.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0.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60.png"/><Relationship Id="rId46" Type="http://schemas.openxmlformats.org/officeDocument/2006/relationships/footer" Target="footer1.xml"/><Relationship Id="rId20" Type="http://schemas.openxmlformats.org/officeDocument/2006/relationships/image" Target="media/image70.png"/><Relationship Id="rId41" Type="http://schemas.openxmlformats.org/officeDocument/2006/relationships/image" Target="media/image18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CBCC6-5233-4C88-8688-D304137C1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268</TotalTime>
  <Pages>11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5181</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M.Tahir</cp:lastModifiedBy>
  <cp:revision>24</cp:revision>
  <dcterms:created xsi:type="dcterms:W3CDTF">2017-02-01T06:21:00Z</dcterms:created>
  <dcterms:modified xsi:type="dcterms:W3CDTF">2018-02-09T03:47:00Z</dcterms:modified>
</cp:coreProperties>
</file>